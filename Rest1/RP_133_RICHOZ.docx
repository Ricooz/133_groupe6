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5CFF5" w14:textId="31988F0E" w:rsidR="00572A9A" w:rsidRDefault="00AE53DB" w:rsidP="00572A9A">
      <w:pPr>
        <w:pStyle w:val="TxtTitrePrincipale"/>
      </w:pPr>
      <w:r>
        <w:fldChar w:fldCharType="begin"/>
      </w:r>
      <w:r>
        <w:instrText xml:space="preserve"> title </w:instrText>
      </w:r>
      <w:r>
        <w:fldChar w:fldCharType="separate"/>
      </w:r>
      <w:r w:rsidR="001556E9">
        <w:t>133 - Nom du module</w:t>
      </w:r>
      <w:r>
        <w:fldChar w:fldCharType="end"/>
      </w:r>
    </w:p>
    <w:p w14:paraId="5C77CF88" w14:textId="77777777" w:rsidR="00572A9A" w:rsidRDefault="004F4094" w:rsidP="00572A9A">
      <w:pPr>
        <w:pStyle w:val="TxtSousTitre"/>
      </w:pPr>
      <w:r>
        <w:fldChar w:fldCharType="begin"/>
      </w:r>
      <w:r>
        <w:instrText xml:space="preserve"> author </w:instrText>
      </w:r>
      <w:r>
        <w:fldChar w:fldCharType="separate"/>
      </w:r>
      <w:r w:rsidR="001556E9">
        <w:rPr>
          <w:noProof/>
        </w:rPr>
        <w:t>Richoz Matteo</w:t>
      </w:r>
      <w:r>
        <w:rPr>
          <w:noProof/>
        </w:rPr>
        <w:fldChar w:fldCharType="end"/>
      </w:r>
    </w:p>
    <w:p w14:paraId="7B6172F6" w14:textId="77777777" w:rsidR="005E5403" w:rsidRDefault="005E5403" w:rsidP="005E5403">
      <w:pPr>
        <w:pStyle w:val="TxtC"/>
      </w:pPr>
      <w:r>
        <w:t>Rapport personnel</w:t>
      </w:r>
    </w:p>
    <w:p w14:paraId="64845069" w14:textId="7FF0B7B7" w:rsidR="00556F4A" w:rsidRDefault="00556F4A" w:rsidP="00556F4A">
      <w:pPr>
        <w:pStyle w:val="TxtC"/>
      </w:pPr>
      <w:r>
        <w:t xml:space="preserve">Version 1 du </w:t>
      </w:r>
      <w:r w:rsidR="002757E9">
        <w:fldChar w:fldCharType="begin"/>
      </w:r>
      <w:r w:rsidR="002757E9">
        <w:instrText xml:space="preserve"> SAVEDATE   \* MERGEFORMAT </w:instrText>
      </w:r>
      <w:r w:rsidR="002757E9">
        <w:fldChar w:fldCharType="separate"/>
      </w:r>
      <w:r w:rsidR="002757E9">
        <w:rPr>
          <w:noProof/>
        </w:rPr>
        <w:t>19.04.2024 13:31:00</w:t>
      </w:r>
      <w:r w:rsidR="002757E9">
        <w:rPr>
          <w:noProof/>
        </w:rPr>
        <w:fldChar w:fldCharType="end"/>
      </w:r>
    </w:p>
    <w:tbl>
      <w:tblPr>
        <w:tblStyle w:val="Grilledutableau"/>
        <w:tblW w:w="0" w:type="auto"/>
        <w:tblLayout w:type="fixed"/>
        <w:tblLook w:val="04A0" w:firstRow="1" w:lastRow="0" w:firstColumn="1" w:lastColumn="0" w:noHBand="0" w:noVBand="1"/>
      </w:tblPr>
      <w:tblGrid>
        <w:gridCol w:w="3969"/>
        <w:gridCol w:w="1134"/>
        <w:gridCol w:w="3969"/>
      </w:tblGrid>
      <w:tr w:rsidR="005E5403" w14:paraId="65CE10B6" w14:textId="77777777" w:rsidTr="005E5403">
        <w:trPr>
          <w:trHeight w:val="567"/>
        </w:trPr>
        <w:tc>
          <w:tcPr>
            <w:tcW w:w="3969" w:type="dxa"/>
            <w:vAlign w:val="center"/>
          </w:tcPr>
          <w:p w14:paraId="430DAE87" w14:textId="66847934" w:rsidR="005E5403" w:rsidRDefault="005E5403" w:rsidP="005E5403">
            <w:pPr>
              <w:pStyle w:val="TxtC"/>
            </w:pPr>
            <w:r>
              <w:t xml:space="preserve">Module du : </w:t>
            </w:r>
            <w:sdt>
              <w:sdtPr>
                <w:id w:val="-1284802532"/>
                <w:placeholder>
                  <w:docPart w:val="C171684EE1BC40FCAFF23CCF183AF91C"/>
                </w:placeholder>
                <w:date w:fullDate="2024-03-21T00:00:00Z">
                  <w:dateFormat w:val="dd.MM.yyyy"/>
                  <w:lid w:val="fr-CH"/>
                  <w:storeMappedDataAs w:val="dateTime"/>
                  <w:calendar w:val="gregorian"/>
                </w:date>
              </w:sdtPr>
              <w:sdtEndPr/>
              <w:sdtContent>
                <w:r w:rsidR="001556E9">
                  <w:t>21.03.2024</w:t>
                </w:r>
              </w:sdtContent>
            </w:sdt>
          </w:p>
        </w:tc>
        <w:tc>
          <w:tcPr>
            <w:tcW w:w="1134" w:type="dxa"/>
            <w:shd w:val="clear" w:color="auto" w:fill="BFBFBF" w:themeFill="background1" w:themeFillShade="BF"/>
            <w:vAlign w:val="center"/>
          </w:tcPr>
          <w:p w14:paraId="7EED3779" w14:textId="77777777" w:rsidR="005E5403" w:rsidRDefault="005E5403" w:rsidP="00556F4A">
            <w:pPr>
              <w:pStyle w:val="TxtC"/>
            </w:pPr>
          </w:p>
        </w:tc>
        <w:tc>
          <w:tcPr>
            <w:tcW w:w="3969" w:type="dxa"/>
            <w:vAlign w:val="center"/>
          </w:tcPr>
          <w:p w14:paraId="6D761344" w14:textId="77777777" w:rsidR="005E5403" w:rsidRDefault="005E5403" w:rsidP="00556F4A">
            <w:pPr>
              <w:pStyle w:val="TxtC"/>
            </w:pPr>
            <w:r>
              <w:t xml:space="preserve">Au : </w:t>
            </w:r>
            <w:sdt>
              <w:sdtPr>
                <w:id w:val="-1693827059"/>
                <w:placeholder>
                  <w:docPart w:val="FA380036C66440D5B0E09AD4BC51143F"/>
                </w:placeholder>
                <w:showingPlcHdr/>
                <w:date>
                  <w:dateFormat w:val="dd.MM.yyyy"/>
                  <w:lid w:val="fr-CH"/>
                  <w:storeMappedDataAs w:val="dateTime"/>
                  <w:calendar w:val="gregorian"/>
                </w:date>
              </w:sdtPr>
              <w:sdtEndPr/>
              <w:sdtContent>
                <w:r w:rsidR="003E698F">
                  <w:rPr>
                    <w:rStyle w:val="Textedelespacerserv"/>
                  </w:rPr>
                  <w:t>Clic</w:t>
                </w:r>
                <w:r w:rsidR="003E698F" w:rsidRPr="008C739C">
                  <w:rPr>
                    <w:rStyle w:val="Textedelespacerserv"/>
                  </w:rPr>
                  <w:t>.</w:t>
                </w:r>
              </w:sdtContent>
            </w:sdt>
          </w:p>
        </w:tc>
      </w:tr>
    </w:tbl>
    <w:p w14:paraId="2D63FD72" w14:textId="77777777" w:rsidR="00A518B9" w:rsidRDefault="00A518B9" w:rsidP="00556F4A">
      <w:pPr>
        <w:pStyle w:val="TxtC"/>
      </w:pPr>
    </w:p>
    <w:p w14:paraId="6FFEC465" w14:textId="77777777" w:rsidR="006E4305" w:rsidRDefault="005E5403" w:rsidP="00C149DE">
      <w:pPr>
        <w:pStyle w:val="TxtC"/>
      </w:pPr>
      <w:r>
        <w:t>Date de création :</w:t>
      </w:r>
      <w:r w:rsidR="00164E7A">
        <w:t xml:space="preserve"> </w:t>
      </w:r>
      <w:r w:rsidR="00B44F5F">
        <w:fldChar w:fldCharType="begin"/>
      </w:r>
      <w:r w:rsidR="00B44F5F">
        <w:instrText xml:space="preserve"> </w:instrText>
      </w:r>
      <w:r w:rsidR="00164E7A">
        <w:instrText>CreateDate</w:instrText>
      </w:r>
      <w:r w:rsidR="00B44F5F">
        <w:instrText xml:space="preserve"> </w:instrText>
      </w:r>
      <w:r w:rsidR="00B44F5F">
        <w:fldChar w:fldCharType="separate"/>
      </w:r>
      <w:r w:rsidR="001556E9">
        <w:rPr>
          <w:noProof/>
        </w:rPr>
        <w:t>21.03.2024 14:56:00</w:t>
      </w:r>
      <w:r w:rsidR="00B44F5F">
        <w:fldChar w:fldCharType="end"/>
      </w:r>
    </w:p>
    <w:p w14:paraId="1BC1498F" w14:textId="77777777" w:rsidR="004C3D82" w:rsidRPr="002826B2" w:rsidRDefault="004C3D82">
      <w:pPr>
        <w:rPr>
          <w:rStyle w:val="CBleu"/>
        </w:rPr>
        <w:sectPr w:rsidR="004C3D82" w:rsidRPr="002826B2" w:rsidSect="005120EA">
          <w:footerReference w:type="default" r:id="rId8"/>
          <w:pgSz w:w="11906" w:h="16838"/>
          <w:pgMar w:top="1417" w:right="1417" w:bottom="1417" w:left="1417" w:header="708" w:footer="708" w:gutter="0"/>
          <w:pgBorders w:offsetFrom="page">
            <w:left w:val="single" w:sz="24" w:space="24" w:color="auto"/>
            <w:bottom w:val="single" w:sz="24" w:space="24" w:color="auto"/>
          </w:pgBorders>
          <w:cols w:space="708"/>
          <w:titlePg/>
          <w:docGrid w:linePitch="360"/>
        </w:sectPr>
      </w:pPr>
    </w:p>
    <w:sdt>
      <w:sdtPr>
        <w:rPr>
          <w:rFonts w:cstheme="minorBidi"/>
          <w:color w:val="4472C4" w:themeColor="accent1"/>
          <w:sz w:val="22"/>
        </w:rPr>
        <w:id w:val="494929682"/>
        <w:docPartObj>
          <w:docPartGallery w:val="Table of Contents"/>
          <w:docPartUnique/>
        </w:docPartObj>
      </w:sdtPr>
      <w:sdtEndPr>
        <w:rPr>
          <w:rFonts w:asciiTheme="minorHAnsi" w:hAnsiTheme="minorHAnsi"/>
          <w:color w:val="auto"/>
        </w:rPr>
      </w:sdtEndPr>
      <w:sdtContent>
        <w:p w14:paraId="612FB7F5" w14:textId="77777777" w:rsidR="00C46116" w:rsidRDefault="00250CF0" w:rsidP="000705CA">
          <w:pPr>
            <w:pStyle w:val="TxtSousTitre"/>
          </w:pPr>
          <w:r>
            <w:t>Table des matières</w:t>
          </w:r>
        </w:p>
        <w:p w14:paraId="4EABF624" w14:textId="7DC3A5F2" w:rsidR="00B4143F" w:rsidRDefault="00C46116">
          <w:pPr>
            <w:pStyle w:val="TM1"/>
            <w:rPr>
              <w:rFonts w:eastAsiaTheme="minorEastAsia"/>
              <w:noProof/>
              <w:kern w:val="2"/>
              <w:lang w:eastAsia="fr-CH"/>
              <w14:ligatures w14:val="standardContextual"/>
            </w:rPr>
          </w:pPr>
          <w:r>
            <w:fldChar w:fldCharType="begin"/>
          </w:r>
          <w:r>
            <w:instrText xml:space="preserve"> TOC \o "1-3" \h \z \u </w:instrText>
          </w:r>
          <w:r>
            <w:fldChar w:fldCharType="separate"/>
          </w:r>
          <w:hyperlink w:anchor="_Toc164416548" w:history="1">
            <w:r w:rsidR="00B4143F" w:rsidRPr="009209E3">
              <w:rPr>
                <w:rStyle w:val="Lienhypertexte"/>
                <w:noProof/>
              </w:rPr>
              <w:t>1</w:t>
            </w:r>
            <w:r w:rsidR="00B4143F">
              <w:rPr>
                <w:rFonts w:eastAsiaTheme="minorEastAsia"/>
                <w:noProof/>
                <w:kern w:val="2"/>
                <w:lang w:eastAsia="fr-CH"/>
                <w14:ligatures w14:val="standardContextual"/>
              </w:rPr>
              <w:tab/>
            </w:r>
            <w:r w:rsidR="00B4143F" w:rsidRPr="009209E3">
              <w:rPr>
                <w:rStyle w:val="Lienhypertexte"/>
                <w:noProof/>
              </w:rPr>
              <w:t>Introduction et contexte du projet</w:t>
            </w:r>
            <w:r w:rsidR="00B4143F">
              <w:rPr>
                <w:noProof/>
                <w:webHidden/>
              </w:rPr>
              <w:tab/>
            </w:r>
            <w:r w:rsidR="00B4143F">
              <w:rPr>
                <w:noProof/>
                <w:webHidden/>
              </w:rPr>
              <w:fldChar w:fldCharType="begin"/>
            </w:r>
            <w:r w:rsidR="00B4143F">
              <w:rPr>
                <w:noProof/>
                <w:webHidden/>
              </w:rPr>
              <w:instrText xml:space="preserve"> PAGEREF _Toc164416548 \h </w:instrText>
            </w:r>
            <w:r w:rsidR="00B4143F">
              <w:rPr>
                <w:noProof/>
                <w:webHidden/>
              </w:rPr>
            </w:r>
            <w:r w:rsidR="00B4143F">
              <w:rPr>
                <w:noProof/>
                <w:webHidden/>
              </w:rPr>
              <w:fldChar w:fldCharType="separate"/>
            </w:r>
            <w:r w:rsidR="00B4143F">
              <w:rPr>
                <w:noProof/>
                <w:webHidden/>
              </w:rPr>
              <w:t>4</w:t>
            </w:r>
            <w:r w:rsidR="00B4143F">
              <w:rPr>
                <w:noProof/>
                <w:webHidden/>
              </w:rPr>
              <w:fldChar w:fldCharType="end"/>
            </w:r>
          </w:hyperlink>
        </w:p>
        <w:p w14:paraId="360E98F2" w14:textId="4281D7AA" w:rsidR="00B4143F" w:rsidRDefault="002757E9">
          <w:pPr>
            <w:pStyle w:val="TM1"/>
            <w:rPr>
              <w:rFonts w:eastAsiaTheme="minorEastAsia"/>
              <w:noProof/>
              <w:kern w:val="2"/>
              <w:lang w:eastAsia="fr-CH"/>
              <w14:ligatures w14:val="standardContextual"/>
            </w:rPr>
          </w:pPr>
          <w:hyperlink w:anchor="_Toc164416549" w:history="1">
            <w:r w:rsidR="00B4143F" w:rsidRPr="009209E3">
              <w:rPr>
                <w:rStyle w:val="Lienhypertexte"/>
                <w:noProof/>
              </w:rPr>
              <w:t>2</w:t>
            </w:r>
            <w:r w:rsidR="00B4143F">
              <w:rPr>
                <w:rFonts w:eastAsiaTheme="minorEastAsia"/>
                <w:noProof/>
                <w:kern w:val="2"/>
                <w:lang w:eastAsia="fr-CH"/>
                <w14:ligatures w14:val="standardContextual"/>
              </w:rPr>
              <w:tab/>
            </w:r>
            <w:r w:rsidR="00B4143F" w:rsidRPr="009209E3">
              <w:rPr>
                <w:rStyle w:val="Lienhypertexte"/>
                <w:noProof/>
              </w:rPr>
              <w:t>Tests technologiques selon les exercices</w:t>
            </w:r>
            <w:r w:rsidR="00B4143F">
              <w:rPr>
                <w:noProof/>
                <w:webHidden/>
              </w:rPr>
              <w:tab/>
            </w:r>
            <w:r w:rsidR="00B4143F">
              <w:rPr>
                <w:noProof/>
                <w:webHidden/>
              </w:rPr>
              <w:fldChar w:fldCharType="begin"/>
            </w:r>
            <w:r w:rsidR="00B4143F">
              <w:rPr>
                <w:noProof/>
                <w:webHidden/>
              </w:rPr>
              <w:instrText xml:space="preserve"> PAGEREF _Toc164416549 \h </w:instrText>
            </w:r>
            <w:r w:rsidR="00B4143F">
              <w:rPr>
                <w:noProof/>
                <w:webHidden/>
              </w:rPr>
            </w:r>
            <w:r w:rsidR="00B4143F">
              <w:rPr>
                <w:noProof/>
                <w:webHidden/>
              </w:rPr>
              <w:fldChar w:fldCharType="separate"/>
            </w:r>
            <w:r w:rsidR="00B4143F">
              <w:rPr>
                <w:noProof/>
                <w:webHidden/>
              </w:rPr>
              <w:t>5</w:t>
            </w:r>
            <w:r w:rsidR="00B4143F">
              <w:rPr>
                <w:noProof/>
                <w:webHidden/>
              </w:rPr>
              <w:fldChar w:fldCharType="end"/>
            </w:r>
          </w:hyperlink>
        </w:p>
        <w:p w14:paraId="690E5BE5" w14:textId="69F0A4D7"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50" w:history="1">
            <w:r w:rsidR="00B4143F" w:rsidRPr="009209E3">
              <w:rPr>
                <w:rStyle w:val="Lienhypertexte"/>
                <w:noProof/>
              </w:rPr>
              <w:t>2.1</w:t>
            </w:r>
            <w:r w:rsidR="00B4143F">
              <w:rPr>
                <w:rFonts w:eastAsiaTheme="minorEastAsia"/>
                <w:noProof/>
                <w:kern w:val="2"/>
                <w:lang w:eastAsia="fr-CH"/>
                <w14:ligatures w14:val="standardContextual"/>
              </w:rPr>
              <w:tab/>
            </w:r>
            <w:r w:rsidR="00B4143F" w:rsidRPr="009209E3">
              <w:rPr>
                <w:rStyle w:val="Lienhypertexte"/>
                <w:noProof/>
              </w:rPr>
              <w:t>Installation et Hello World</w:t>
            </w:r>
            <w:r w:rsidR="00B4143F">
              <w:rPr>
                <w:noProof/>
                <w:webHidden/>
              </w:rPr>
              <w:tab/>
            </w:r>
            <w:r w:rsidR="00B4143F">
              <w:rPr>
                <w:noProof/>
                <w:webHidden/>
              </w:rPr>
              <w:fldChar w:fldCharType="begin"/>
            </w:r>
            <w:r w:rsidR="00B4143F">
              <w:rPr>
                <w:noProof/>
                <w:webHidden/>
              </w:rPr>
              <w:instrText xml:space="preserve"> PAGEREF _Toc164416550 \h </w:instrText>
            </w:r>
            <w:r w:rsidR="00B4143F">
              <w:rPr>
                <w:noProof/>
                <w:webHidden/>
              </w:rPr>
            </w:r>
            <w:r w:rsidR="00B4143F">
              <w:rPr>
                <w:noProof/>
                <w:webHidden/>
              </w:rPr>
              <w:fldChar w:fldCharType="separate"/>
            </w:r>
            <w:r w:rsidR="00B4143F">
              <w:rPr>
                <w:noProof/>
                <w:webHidden/>
              </w:rPr>
              <w:t>5</w:t>
            </w:r>
            <w:r w:rsidR="00B4143F">
              <w:rPr>
                <w:noProof/>
                <w:webHidden/>
              </w:rPr>
              <w:fldChar w:fldCharType="end"/>
            </w:r>
          </w:hyperlink>
        </w:p>
        <w:p w14:paraId="66E8542E" w14:textId="7313750E"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51" w:history="1">
            <w:r w:rsidR="00B4143F" w:rsidRPr="009209E3">
              <w:rPr>
                <w:rStyle w:val="Lienhypertexte"/>
                <w:noProof/>
              </w:rPr>
              <w:t>2.1.1</w:t>
            </w:r>
            <w:r w:rsidR="00B4143F">
              <w:rPr>
                <w:rFonts w:eastAsiaTheme="minorEastAsia"/>
                <w:noProof/>
                <w:kern w:val="2"/>
                <w:lang w:eastAsia="fr-CH"/>
                <w14:ligatures w14:val="standardContextual"/>
              </w:rPr>
              <w:tab/>
            </w:r>
            <w:r w:rsidR="00B4143F" w:rsidRPr="009209E3">
              <w:rPr>
                <w:rStyle w:val="Lienhypertexte"/>
                <w:noProof/>
              </w:rPr>
              <w:t>Observez la console pour comprendre comment le projet est lancé et comment il tourne ?</w:t>
            </w:r>
            <w:r w:rsidR="00B4143F">
              <w:rPr>
                <w:noProof/>
                <w:webHidden/>
              </w:rPr>
              <w:tab/>
            </w:r>
            <w:r w:rsidR="00B4143F">
              <w:rPr>
                <w:noProof/>
                <w:webHidden/>
              </w:rPr>
              <w:fldChar w:fldCharType="begin"/>
            </w:r>
            <w:r w:rsidR="00B4143F">
              <w:rPr>
                <w:noProof/>
                <w:webHidden/>
              </w:rPr>
              <w:instrText xml:space="preserve"> PAGEREF _Toc164416551 \h </w:instrText>
            </w:r>
            <w:r w:rsidR="00B4143F">
              <w:rPr>
                <w:noProof/>
                <w:webHidden/>
              </w:rPr>
            </w:r>
            <w:r w:rsidR="00B4143F">
              <w:rPr>
                <w:noProof/>
                <w:webHidden/>
              </w:rPr>
              <w:fldChar w:fldCharType="separate"/>
            </w:r>
            <w:r w:rsidR="00B4143F">
              <w:rPr>
                <w:noProof/>
                <w:webHidden/>
              </w:rPr>
              <w:t>5</w:t>
            </w:r>
            <w:r w:rsidR="00B4143F">
              <w:rPr>
                <w:noProof/>
                <w:webHidden/>
              </w:rPr>
              <w:fldChar w:fldCharType="end"/>
            </w:r>
          </w:hyperlink>
        </w:p>
        <w:p w14:paraId="79F24971" w14:textId="550E0DA7"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52" w:history="1">
            <w:r w:rsidR="00B4143F" w:rsidRPr="009209E3">
              <w:rPr>
                <w:rStyle w:val="Lienhypertexte"/>
                <w:noProof/>
              </w:rPr>
              <w:t>2.1.2</w:t>
            </w:r>
            <w:r w:rsidR="00B4143F">
              <w:rPr>
                <w:rFonts w:eastAsiaTheme="minorEastAsia"/>
                <w:noProof/>
                <w:kern w:val="2"/>
                <w:lang w:eastAsia="fr-CH"/>
                <w14:ligatures w14:val="standardContextual"/>
              </w:rPr>
              <w:tab/>
            </w:r>
            <w:r w:rsidR="00B4143F" w:rsidRPr="009209E3">
              <w:rPr>
                <w:rStyle w:val="Lienhypertexte"/>
                <w:noProof/>
              </w:rPr>
              <w:t>C'est quoi le build et le run de Java ? Quel outil a-t-on utiliser pour build le projet ?</w:t>
            </w:r>
            <w:r w:rsidR="00B4143F">
              <w:rPr>
                <w:noProof/>
                <w:webHidden/>
              </w:rPr>
              <w:tab/>
            </w:r>
            <w:r w:rsidR="00B4143F">
              <w:rPr>
                <w:noProof/>
                <w:webHidden/>
              </w:rPr>
              <w:fldChar w:fldCharType="begin"/>
            </w:r>
            <w:r w:rsidR="00B4143F">
              <w:rPr>
                <w:noProof/>
                <w:webHidden/>
              </w:rPr>
              <w:instrText xml:space="preserve"> PAGEREF _Toc164416552 \h </w:instrText>
            </w:r>
            <w:r w:rsidR="00B4143F">
              <w:rPr>
                <w:noProof/>
                <w:webHidden/>
              </w:rPr>
            </w:r>
            <w:r w:rsidR="00B4143F">
              <w:rPr>
                <w:noProof/>
                <w:webHidden/>
              </w:rPr>
              <w:fldChar w:fldCharType="separate"/>
            </w:r>
            <w:r w:rsidR="00B4143F">
              <w:rPr>
                <w:noProof/>
                <w:webHidden/>
              </w:rPr>
              <w:t>5</w:t>
            </w:r>
            <w:r w:rsidR="00B4143F">
              <w:rPr>
                <w:noProof/>
                <w:webHidden/>
              </w:rPr>
              <w:fldChar w:fldCharType="end"/>
            </w:r>
          </w:hyperlink>
        </w:p>
        <w:p w14:paraId="5EF860FF" w14:textId="321706FA"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53" w:history="1">
            <w:r w:rsidR="00B4143F" w:rsidRPr="009209E3">
              <w:rPr>
                <w:rStyle w:val="Lienhypertexte"/>
                <w:noProof/>
              </w:rPr>
              <w:t>2.1.3</w:t>
            </w:r>
            <w:r w:rsidR="00B4143F">
              <w:rPr>
                <w:rFonts w:eastAsiaTheme="minorEastAsia"/>
                <w:noProof/>
                <w:kern w:val="2"/>
                <w:lang w:eastAsia="fr-CH"/>
                <w14:ligatures w14:val="standardContextual"/>
              </w:rPr>
              <w:tab/>
            </w:r>
            <w:r w:rsidR="00B4143F" w:rsidRPr="009209E3">
              <w:rPr>
                <w:rStyle w:val="Lienhypertexte"/>
                <w:noProof/>
              </w:rPr>
              <w:t>Y a-t-il un serveur web ?</w:t>
            </w:r>
            <w:r w:rsidR="00B4143F">
              <w:rPr>
                <w:noProof/>
                <w:webHidden/>
              </w:rPr>
              <w:tab/>
            </w:r>
            <w:r w:rsidR="00B4143F">
              <w:rPr>
                <w:noProof/>
                <w:webHidden/>
              </w:rPr>
              <w:fldChar w:fldCharType="begin"/>
            </w:r>
            <w:r w:rsidR="00B4143F">
              <w:rPr>
                <w:noProof/>
                <w:webHidden/>
              </w:rPr>
              <w:instrText xml:space="preserve"> PAGEREF _Toc164416553 \h </w:instrText>
            </w:r>
            <w:r w:rsidR="00B4143F">
              <w:rPr>
                <w:noProof/>
                <w:webHidden/>
              </w:rPr>
            </w:r>
            <w:r w:rsidR="00B4143F">
              <w:rPr>
                <w:noProof/>
                <w:webHidden/>
              </w:rPr>
              <w:fldChar w:fldCharType="separate"/>
            </w:r>
            <w:r w:rsidR="00B4143F">
              <w:rPr>
                <w:noProof/>
                <w:webHidden/>
              </w:rPr>
              <w:t>5</w:t>
            </w:r>
            <w:r w:rsidR="00B4143F">
              <w:rPr>
                <w:noProof/>
                <w:webHidden/>
              </w:rPr>
              <w:fldChar w:fldCharType="end"/>
            </w:r>
          </w:hyperlink>
        </w:p>
        <w:p w14:paraId="79ADF4AB" w14:textId="507DEE8D"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54" w:history="1">
            <w:r w:rsidR="00B4143F" w:rsidRPr="009209E3">
              <w:rPr>
                <w:rStyle w:val="Lienhypertexte"/>
                <w:noProof/>
              </w:rPr>
              <w:t>2.1.4</w:t>
            </w:r>
            <w:r w:rsidR="00B4143F">
              <w:rPr>
                <w:rFonts w:eastAsiaTheme="minorEastAsia"/>
                <w:noProof/>
                <w:kern w:val="2"/>
                <w:lang w:eastAsia="fr-CH"/>
                <w14:ligatures w14:val="standardContextual"/>
              </w:rPr>
              <w:tab/>
            </w:r>
            <w:r w:rsidR="00B4143F" w:rsidRPr="009209E3">
              <w:rPr>
                <w:rStyle w:val="Lienhypertexte"/>
                <w:noProof/>
              </w:rPr>
              <w:t>Quelle version de java est utilisée ?</w:t>
            </w:r>
            <w:r w:rsidR="00B4143F">
              <w:rPr>
                <w:noProof/>
                <w:webHidden/>
              </w:rPr>
              <w:tab/>
            </w:r>
            <w:r w:rsidR="00B4143F">
              <w:rPr>
                <w:noProof/>
                <w:webHidden/>
              </w:rPr>
              <w:fldChar w:fldCharType="begin"/>
            </w:r>
            <w:r w:rsidR="00B4143F">
              <w:rPr>
                <w:noProof/>
                <w:webHidden/>
              </w:rPr>
              <w:instrText xml:space="preserve"> PAGEREF _Toc164416554 \h </w:instrText>
            </w:r>
            <w:r w:rsidR="00B4143F">
              <w:rPr>
                <w:noProof/>
                <w:webHidden/>
              </w:rPr>
            </w:r>
            <w:r w:rsidR="00B4143F">
              <w:rPr>
                <w:noProof/>
                <w:webHidden/>
              </w:rPr>
              <w:fldChar w:fldCharType="separate"/>
            </w:r>
            <w:r w:rsidR="00B4143F">
              <w:rPr>
                <w:noProof/>
                <w:webHidden/>
              </w:rPr>
              <w:t>5</w:t>
            </w:r>
            <w:r w:rsidR="00B4143F">
              <w:rPr>
                <w:noProof/>
                <w:webHidden/>
              </w:rPr>
              <w:fldChar w:fldCharType="end"/>
            </w:r>
          </w:hyperlink>
        </w:p>
        <w:p w14:paraId="219042C1" w14:textId="57C5F763"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55" w:history="1">
            <w:r w:rsidR="00B4143F" w:rsidRPr="009209E3">
              <w:rPr>
                <w:rStyle w:val="Lienhypertexte"/>
                <w:noProof/>
              </w:rPr>
              <w:t>2.1.5</w:t>
            </w:r>
            <w:r w:rsidR="00B4143F">
              <w:rPr>
                <w:rFonts w:eastAsiaTheme="minorEastAsia"/>
                <w:noProof/>
                <w:kern w:val="2"/>
                <w:lang w:eastAsia="fr-CH"/>
                <w14:ligatures w14:val="standardContextual"/>
              </w:rPr>
              <w:tab/>
            </w:r>
            <w:r w:rsidR="00B4143F" w:rsidRPr="009209E3">
              <w:rPr>
                <w:rStyle w:val="Lienhypertexte"/>
                <w:noProof/>
              </w:rPr>
              <w:t>S’il y a un serveur web, quelle version utilise-t-il ?</w:t>
            </w:r>
            <w:r w:rsidR="00B4143F">
              <w:rPr>
                <w:noProof/>
                <w:webHidden/>
              </w:rPr>
              <w:tab/>
            </w:r>
            <w:r w:rsidR="00B4143F">
              <w:rPr>
                <w:noProof/>
                <w:webHidden/>
              </w:rPr>
              <w:fldChar w:fldCharType="begin"/>
            </w:r>
            <w:r w:rsidR="00B4143F">
              <w:rPr>
                <w:noProof/>
                <w:webHidden/>
              </w:rPr>
              <w:instrText xml:space="preserve"> PAGEREF _Toc164416555 \h </w:instrText>
            </w:r>
            <w:r w:rsidR="00B4143F">
              <w:rPr>
                <w:noProof/>
                <w:webHidden/>
              </w:rPr>
            </w:r>
            <w:r w:rsidR="00B4143F">
              <w:rPr>
                <w:noProof/>
                <w:webHidden/>
              </w:rPr>
              <w:fldChar w:fldCharType="separate"/>
            </w:r>
            <w:r w:rsidR="00B4143F">
              <w:rPr>
                <w:noProof/>
                <w:webHidden/>
              </w:rPr>
              <w:t>5</w:t>
            </w:r>
            <w:r w:rsidR="00B4143F">
              <w:rPr>
                <w:noProof/>
                <w:webHidden/>
              </w:rPr>
              <w:fldChar w:fldCharType="end"/>
            </w:r>
          </w:hyperlink>
        </w:p>
        <w:p w14:paraId="365D98B1" w14:textId="55F45258"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56" w:history="1">
            <w:r w:rsidR="00B4143F" w:rsidRPr="009209E3">
              <w:rPr>
                <w:rStyle w:val="Lienhypertexte"/>
                <w:noProof/>
              </w:rPr>
              <w:t>2.2</w:t>
            </w:r>
            <w:r w:rsidR="00B4143F">
              <w:rPr>
                <w:rFonts w:eastAsiaTheme="minorEastAsia"/>
                <w:noProof/>
                <w:kern w:val="2"/>
                <w:lang w:eastAsia="fr-CH"/>
                <w14:ligatures w14:val="standardContextual"/>
              </w:rPr>
              <w:tab/>
            </w:r>
            <w:r w:rsidR="00B4143F" w:rsidRPr="009209E3">
              <w:rPr>
                <w:rStyle w:val="Lienhypertexte"/>
                <w:noProof/>
              </w:rPr>
              <w:t>Conteneurisation</w:t>
            </w:r>
            <w:r w:rsidR="00B4143F">
              <w:rPr>
                <w:noProof/>
                <w:webHidden/>
              </w:rPr>
              <w:tab/>
            </w:r>
            <w:r w:rsidR="00B4143F">
              <w:rPr>
                <w:noProof/>
                <w:webHidden/>
              </w:rPr>
              <w:fldChar w:fldCharType="begin"/>
            </w:r>
            <w:r w:rsidR="00B4143F">
              <w:rPr>
                <w:noProof/>
                <w:webHidden/>
              </w:rPr>
              <w:instrText xml:space="preserve"> PAGEREF _Toc164416556 \h </w:instrText>
            </w:r>
            <w:r w:rsidR="00B4143F">
              <w:rPr>
                <w:noProof/>
                <w:webHidden/>
              </w:rPr>
            </w:r>
            <w:r w:rsidR="00B4143F">
              <w:rPr>
                <w:noProof/>
                <w:webHidden/>
              </w:rPr>
              <w:fldChar w:fldCharType="separate"/>
            </w:r>
            <w:r w:rsidR="00B4143F">
              <w:rPr>
                <w:noProof/>
                <w:webHidden/>
              </w:rPr>
              <w:t>5</w:t>
            </w:r>
            <w:r w:rsidR="00B4143F">
              <w:rPr>
                <w:noProof/>
                <w:webHidden/>
              </w:rPr>
              <w:fldChar w:fldCharType="end"/>
            </w:r>
          </w:hyperlink>
        </w:p>
        <w:p w14:paraId="3FB78914" w14:textId="0C168CD7"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57" w:history="1">
            <w:r w:rsidR="00B4143F" w:rsidRPr="009209E3">
              <w:rPr>
                <w:rStyle w:val="Lienhypertexte"/>
                <w:noProof/>
              </w:rPr>
              <w:t>2.2.1</w:t>
            </w:r>
            <w:r w:rsidR="00B4143F">
              <w:rPr>
                <w:rFonts w:eastAsiaTheme="minorEastAsia"/>
                <w:noProof/>
                <w:kern w:val="2"/>
                <w:lang w:eastAsia="fr-CH"/>
                <w14:ligatures w14:val="standardContextual"/>
              </w:rPr>
              <w:tab/>
            </w:r>
            <w:r w:rsidR="00B4143F" w:rsidRPr="009209E3">
              <w:rPr>
                <w:rStyle w:val="Lienhypertexte"/>
                <w:noProof/>
              </w:rPr>
              <w:t>Pourquoi faire un container pour une application Java ?</w:t>
            </w:r>
            <w:r w:rsidR="00B4143F">
              <w:rPr>
                <w:noProof/>
                <w:webHidden/>
              </w:rPr>
              <w:tab/>
            </w:r>
            <w:r w:rsidR="00B4143F">
              <w:rPr>
                <w:noProof/>
                <w:webHidden/>
              </w:rPr>
              <w:fldChar w:fldCharType="begin"/>
            </w:r>
            <w:r w:rsidR="00B4143F">
              <w:rPr>
                <w:noProof/>
                <w:webHidden/>
              </w:rPr>
              <w:instrText xml:space="preserve"> PAGEREF _Toc164416557 \h </w:instrText>
            </w:r>
            <w:r w:rsidR="00B4143F">
              <w:rPr>
                <w:noProof/>
                <w:webHidden/>
              </w:rPr>
            </w:r>
            <w:r w:rsidR="00B4143F">
              <w:rPr>
                <w:noProof/>
                <w:webHidden/>
              </w:rPr>
              <w:fldChar w:fldCharType="separate"/>
            </w:r>
            <w:r w:rsidR="00B4143F">
              <w:rPr>
                <w:noProof/>
                <w:webHidden/>
              </w:rPr>
              <w:t>5</w:t>
            </w:r>
            <w:r w:rsidR="00B4143F">
              <w:rPr>
                <w:noProof/>
                <w:webHidden/>
              </w:rPr>
              <w:fldChar w:fldCharType="end"/>
            </w:r>
          </w:hyperlink>
        </w:p>
        <w:p w14:paraId="7F12A8BE" w14:textId="13AF4A02"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58" w:history="1">
            <w:r w:rsidR="00B4143F" w:rsidRPr="009209E3">
              <w:rPr>
                <w:rStyle w:val="Lienhypertexte"/>
                <w:noProof/>
              </w:rPr>
              <w:t>2.2.2</w:t>
            </w:r>
            <w:r w:rsidR="00B4143F">
              <w:rPr>
                <w:rFonts w:eastAsiaTheme="minorEastAsia"/>
                <w:noProof/>
                <w:kern w:val="2"/>
                <w:lang w:eastAsia="fr-CH"/>
                <w14:ligatures w14:val="standardContextual"/>
              </w:rPr>
              <w:tab/>
            </w:r>
            <w:r w:rsidR="00B4143F" w:rsidRPr="009209E3">
              <w:rPr>
                <w:rStyle w:val="Lienhypertexte"/>
                <w:noProof/>
              </w:rPr>
              <w:t>Y a-t-il un serveur web ?  Ou se trouve-t-il ?</w:t>
            </w:r>
            <w:r w:rsidR="00B4143F">
              <w:rPr>
                <w:noProof/>
                <w:webHidden/>
              </w:rPr>
              <w:tab/>
            </w:r>
            <w:r w:rsidR="00B4143F">
              <w:rPr>
                <w:noProof/>
                <w:webHidden/>
              </w:rPr>
              <w:fldChar w:fldCharType="begin"/>
            </w:r>
            <w:r w:rsidR="00B4143F">
              <w:rPr>
                <w:noProof/>
                <w:webHidden/>
              </w:rPr>
              <w:instrText xml:space="preserve"> PAGEREF _Toc164416558 \h </w:instrText>
            </w:r>
            <w:r w:rsidR="00B4143F">
              <w:rPr>
                <w:noProof/>
                <w:webHidden/>
              </w:rPr>
            </w:r>
            <w:r w:rsidR="00B4143F">
              <w:rPr>
                <w:noProof/>
                <w:webHidden/>
              </w:rPr>
              <w:fldChar w:fldCharType="separate"/>
            </w:r>
            <w:r w:rsidR="00B4143F">
              <w:rPr>
                <w:noProof/>
                <w:webHidden/>
              </w:rPr>
              <w:t>5</w:t>
            </w:r>
            <w:r w:rsidR="00B4143F">
              <w:rPr>
                <w:noProof/>
                <w:webHidden/>
              </w:rPr>
              <w:fldChar w:fldCharType="end"/>
            </w:r>
          </w:hyperlink>
        </w:p>
        <w:p w14:paraId="09E0711F" w14:textId="01F7975C"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59" w:history="1">
            <w:r w:rsidR="00B4143F" w:rsidRPr="009209E3">
              <w:rPr>
                <w:rStyle w:val="Lienhypertexte"/>
                <w:noProof/>
              </w:rPr>
              <w:t>2.2.3</w:t>
            </w:r>
            <w:r w:rsidR="00B4143F">
              <w:rPr>
                <w:rFonts w:eastAsiaTheme="minorEastAsia"/>
                <w:noProof/>
                <w:kern w:val="2"/>
                <w:lang w:eastAsia="fr-CH"/>
                <w14:ligatures w14:val="standardContextual"/>
              </w:rPr>
              <w:tab/>
            </w:r>
            <w:r w:rsidR="00B4143F" w:rsidRPr="009209E3">
              <w:rPr>
                <w:rStyle w:val="Lienhypertexte"/>
                <w:noProof/>
              </w:rPr>
              <w:t>A quoi faut-il faire attention (pensez aux versions !) ?</w:t>
            </w:r>
            <w:r w:rsidR="00B4143F">
              <w:rPr>
                <w:noProof/>
                <w:webHidden/>
              </w:rPr>
              <w:tab/>
            </w:r>
            <w:r w:rsidR="00B4143F">
              <w:rPr>
                <w:noProof/>
                <w:webHidden/>
              </w:rPr>
              <w:fldChar w:fldCharType="begin"/>
            </w:r>
            <w:r w:rsidR="00B4143F">
              <w:rPr>
                <w:noProof/>
                <w:webHidden/>
              </w:rPr>
              <w:instrText xml:space="preserve"> PAGEREF _Toc164416559 \h </w:instrText>
            </w:r>
            <w:r w:rsidR="00B4143F">
              <w:rPr>
                <w:noProof/>
                <w:webHidden/>
              </w:rPr>
            </w:r>
            <w:r w:rsidR="00B4143F">
              <w:rPr>
                <w:noProof/>
                <w:webHidden/>
              </w:rPr>
              <w:fldChar w:fldCharType="separate"/>
            </w:r>
            <w:r w:rsidR="00B4143F">
              <w:rPr>
                <w:noProof/>
                <w:webHidden/>
              </w:rPr>
              <w:t>6</w:t>
            </w:r>
            <w:r w:rsidR="00B4143F">
              <w:rPr>
                <w:noProof/>
                <w:webHidden/>
              </w:rPr>
              <w:fldChar w:fldCharType="end"/>
            </w:r>
          </w:hyperlink>
        </w:p>
        <w:p w14:paraId="02605B8D" w14:textId="3871C497"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60" w:history="1">
            <w:r w:rsidR="00B4143F" w:rsidRPr="009209E3">
              <w:rPr>
                <w:rStyle w:val="Lienhypertexte"/>
                <w:noProof/>
              </w:rPr>
              <w:t>2.3</w:t>
            </w:r>
            <w:r w:rsidR="00B4143F">
              <w:rPr>
                <w:rFonts w:eastAsiaTheme="minorEastAsia"/>
                <w:noProof/>
                <w:kern w:val="2"/>
                <w:lang w:eastAsia="fr-CH"/>
                <w14:ligatures w14:val="standardContextual"/>
              </w:rPr>
              <w:tab/>
            </w:r>
            <w:r w:rsidR="00B4143F" w:rsidRPr="009209E3">
              <w:rPr>
                <w:rStyle w:val="Lienhypertexte"/>
                <w:noProof/>
              </w:rPr>
              <w:t>Création d'un projet Spring Boot</w:t>
            </w:r>
            <w:r w:rsidR="00B4143F">
              <w:rPr>
                <w:noProof/>
                <w:webHidden/>
              </w:rPr>
              <w:tab/>
            </w:r>
            <w:r w:rsidR="00B4143F">
              <w:rPr>
                <w:noProof/>
                <w:webHidden/>
              </w:rPr>
              <w:fldChar w:fldCharType="begin"/>
            </w:r>
            <w:r w:rsidR="00B4143F">
              <w:rPr>
                <w:noProof/>
                <w:webHidden/>
              </w:rPr>
              <w:instrText xml:space="preserve"> PAGEREF _Toc164416560 \h </w:instrText>
            </w:r>
            <w:r w:rsidR="00B4143F">
              <w:rPr>
                <w:noProof/>
                <w:webHidden/>
              </w:rPr>
            </w:r>
            <w:r w:rsidR="00B4143F">
              <w:rPr>
                <w:noProof/>
                <w:webHidden/>
              </w:rPr>
              <w:fldChar w:fldCharType="separate"/>
            </w:r>
            <w:r w:rsidR="00B4143F">
              <w:rPr>
                <w:noProof/>
                <w:webHidden/>
              </w:rPr>
              <w:t>6</w:t>
            </w:r>
            <w:r w:rsidR="00B4143F">
              <w:rPr>
                <w:noProof/>
                <w:webHidden/>
              </w:rPr>
              <w:fldChar w:fldCharType="end"/>
            </w:r>
          </w:hyperlink>
        </w:p>
        <w:p w14:paraId="45A4E6EC" w14:textId="39828296"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61" w:history="1">
            <w:r w:rsidR="00B4143F" w:rsidRPr="009209E3">
              <w:rPr>
                <w:rStyle w:val="Lienhypertexte"/>
                <w:noProof/>
              </w:rPr>
              <w:t>2.3.1</w:t>
            </w:r>
            <w:r w:rsidR="00B4143F">
              <w:rPr>
                <w:rFonts w:eastAsiaTheme="minorEastAsia"/>
                <w:noProof/>
                <w:kern w:val="2"/>
                <w:lang w:eastAsia="fr-CH"/>
                <w14:ligatures w14:val="standardContextual"/>
              </w:rPr>
              <w:tab/>
            </w:r>
            <w:r w:rsidR="00B4143F" w:rsidRPr="009209E3">
              <w:rPr>
                <w:rStyle w:val="Lienhypertexte"/>
                <w:noProof/>
              </w:rPr>
              <w:t>Quelles sont les annotations utilisée (commencent par @) dans votre controller ?</w:t>
            </w:r>
            <w:r w:rsidR="00B4143F">
              <w:rPr>
                <w:noProof/>
                <w:webHidden/>
              </w:rPr>
              <w:tab/>
            </w:r>
            <w:r w:rsidR="00B4143F">
              <w:rPr>
                <w:noProof/>
                <w:webHidden/>
              </w:rPr>
              <w:fldChar w:fldCharType="begin"/>
            </w:r>
            <w:r w:rsidR="00B4143F">
              <w:rPr>
                <w:noProof/>
                <w:webHidden/>
              </w:rPr>
              <w:instrText xml:space="preserve"> PAGEREF _Toc164416561 \h </w:instrText>
            </w:r>
            <w:r w:rsidR="00B4143F">
              <w:rPr>
                <w:noProof/>
                <w:webHidden/>
              </w:rPr>
            </w:r>
            <w:r w:rsidR="00B4143F">
              <w:rPr>
                <w:noProof/>
                <w:webHidden/>
              </w:rPr>
              <w:fldChar w:fldCharType="separate"/>
            </w:r>
            <w:r w:rsidR="00B4143F">
              <w:rPr>
                <w:noProof/>
                <w:webHidden/>
              </w:rPr>
              <w:t>6</w:t>
            </w:r>
            <w:r w:rsidR="00B4143F">
              <w:rPr>
                <w:noProof/>
                <w:webHidden/>
              </w:rPr>
              <w:fldChar w:fldCharType="end"/>
            </w:r>
          </w:hyperlink>
        </w:p>
        <w:p w14:paraId="623BB624" w14:textId="30FA5A48"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62" w:history="1">
            <w:r w:rsidR="00B4143F" w:rsidRPr="009209E3">
              <w:rPr>
                <w:rStyle w:val="Lienhypertexte"/>
                <w:noProof/>
              </w:rPr>
              <w:t>2.4</w:t>
            </w:r>
            <w:r w:rsidR="00B4143F">
              <w:rPr>
                <w:rFonts w:eastAsiaTheme="minorEastAsia"/>
                <w:noProof/>
                <w:kern w:val="2"/>
                <w:lang w:eastAsia="fr-CH"/>
                <w14:ligatures w14:val="standardContextual"/>
              </w:rPr>
              <w:tab/>
            </w:r>
            <w:r w:rsidR="00B4143F" w:rsidRPr="009209E3">
              <w:rPr>
                <w:rStyle w:val="Lienhypertexte"/>
                <w:noProof/>
              </w:rPr>
              <w:t>Connexion à la DB JDBC</w:t>
            </w:r>
            <w:r w:rsidR="00B4143F">
              <w:rPr>
                <w:noProof/>
                <w:webHidden/>
              </w:rPr>
              <w:tab/>
            </w:r>
            <w:r w:rsidR="00B4143F">
              <w:rPr>
                <w:noProof/>
                <w:webHidden/>
              </w:rPr>
              <w:fldChar w:fldCharType="begin"/>
            </w:r>
            <w:r w:rsidR="00B4143F">
              <w:rPr>
                <w:noProof/>
                <w:webHidden/>
              </w:rPr>
              <w:instrText xml:space="preserve"> PAGEREF _Toc164416562 \h </w:instrText>
            </w:r>
            <w:r w:rsidR="00B4143F">
              <w:rPr>
                <w:noProof/>
                <w:webHidden/>
              </w:rPr>
            </w:r>
            <w:r w:rsidR="00B4143F">
              <w:rPr>
                <w:noProof/>
                <w:webHidden/>
              </w:rPr>
              <w:fldChar w:fldCharType="separate"/>
            </w:r>
            <w:r w:rsidR="00B4143F">
              <w:rPr>
                <w:noProof/>
                <w:webHidden/>
              </w:rPr>
              <w:t>6</w:t>
            </w:r>
            <w:r w:rsidR="00B4143F">
              <w:rPr>
                <w:noProof/>
                <w:webHidden/>
              </w:rPr>
              <w:fldChar w:fldCharType="end"/>
            </w:r>
          </w:hyperlink>
        </w:p>
        <w:p w14:paraId="27C75BB8" w14:textId="2D357A64"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63" w:history="1">
            <w:r w:rsidR="00B4143F" w:rsidRPr="009209E3">
              <w:rPr>
                <w:rStyle w:val="Lienhypertexte"/>
                <w:noProof/>
              </w:rPr>
              <w:t>2.4.1</w:t>
            </w:r>
            <w:r w:rsidR="00B4143F">
              <w:rPr>
                <w:rFonts w:eastAsiaTheme="minorEastAsia"/>
                <w:noProof/>
                <w:kern w:val="2"/>
                <w:lang w:eastAsia="fr-CH"/>
                <w14:ligatures w14:val="standardContextual"/>
              </w:rPr>
              <w:tab/>
            </w:r>
            <w:r w:rsidR="00B4143F" w:rsidRPr="009209E3">
              <w:rPr>
                <w:rStyle w:val="Lienhypertexte"/>
                <w:noProof/>
              </w:rPr>
              <w:t>Créer une base de données dans un container</w:t>
            </w:r>
            <w:r w:rsidR="00B4143F">
              <w:rPr>
                <w:noProof/>
                <w:webHidden/>
              </w:rPr>
              <w:tab/>
            </w:r>
            <w:r w:rsidR="00B4143F">
              <w:rPr>
                <w:noProof/>
                <w:webHidden/>
              </w:rPr>
              <w:fldChar w:fldCharType="begin"/>
            </w:r>
            <w:r w:rsidR="00B4143F">
              <w:rPr>
                <w:noProof/>
                <w:webHidden/>
              </w:rPr>
              <w:instrText xml:space="preserve"> PAGEREF _Toc164416563 \h </w:instrText>
            </w:r>
            <w:r w:rsidR="00B4143F">
              <w:rPr>
                <w:noProof/>
                <w:webHidden/>
              </w:rPr>
            </w:r>
            <w:r w:rsidR="00B4143F">
              <w:rPr>
                <w:noProof/>
                <w:webHidden/>
              </w:rPr>
              <w:fldChar w:fldCharType="separate"/>
            </w:r>
            <w:r w:rsidR="00B4143F">
              <w:rPr>
                <w:noProof/>
                <w:webHidden/>
              </w:rPr>
              <w:t>6</w:t>
            </w:r>
            <w:r w:rsidR="00B4143F">
              <w:rPr>
                <w:noProof/>
                <w:webHidden/>
              </w:rPr>
              <w:fldChar w:fldCharType="end"/>
            </w:r>
          </w:hyperlink>
        </w:p>
        <w:p w14:paraId="2616771D" w14:textId="2D84CB3B"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64" w:history="1">
            <w:r w:rsidR="00B4143F" w:rsidRPr="009209E3">
              <w:rPr>
                <w:rStyle w:val="Lienhypertexte"/>
                <w:noProof/>
              </w:rPr>
              <w:t>2.5</w:t>
            </w:r>
            <w:r w:rsidR="00B4143F">
              <w:rPr>
                <w:rFonts w:eastAsiaTheme="minorEastAsia"/>
                <w:noProof/>
                <w:kern w:val="2"/>
                <w:lang w:eastAsia="fr-CH"/>
                <w14:ligatures w14:val="standardContextual"/>
              </w:rPr>
              <w:tab/>
            </w:r>
            <w:r w:rsidR="00B4143F" w:rsidRPr="009209E3">
              <w:rPr>
                <w:rStyle w:val="Lienhypertexte"/>
                <w:noProof/>
              </w:rPr>
              <w:t>Connexion à la DB JPA</w:t>
            </w:r>
            <w:r w:rsidR="00B4143F">
              <w:rPr>
                <w:noProof/>
                <w:webHidden/>
              </w:rPr>
              <w:tab/>
            </w:r>
            <w:r w:rsidR="00B4143F">
              <w:rPr>
                <w:noProof/>
                <w:webHidden/>
              </w:rPr>
              <w:fldChar w:fldCharType="begin"/>
            </w:r>
            <w:r w:rsidR="00B4143F">
              <w:rPr>
                <w:noProof/>
                <w:webHidden/>
              </w:rPr>
              <w:instrText xml:space="preserve"> PAGEREF _Toc164416564 \h </w:instrText>
            </w:r>
            <w:r w:rsidR="00B4143F">
              <w:rPr>
                <w:noProof/>
                <w:webHidden/>
              </w:rPr>
            </w:r>
            <w:r w:rsidR="00B4143F">
              <w:rPr>
                <w:noProof/>
                <w:webHidden/>
              </w:rPr>
              <w:fldChar w:fldCharType="separate"/>
            </w:r>
            <w:r w:rsidR="00B4143F">
              <w:rPr>
                <w:noProof/>
                <w:webHidden/>
              </w:rPr>
              <w:t>7</w:t>
            </w:r>
            <w:r w:rsidR="00B4143F">
              <w:rPr>
                <w:noProof/>
                <w:webHidden/>
              </w:rPr>
              <w:fldChar w:fldCharType="end"/>
            </w:r>
          </w:hyperlink>
        </w:p>
        <w:p w14:paraId="46E46223" w14:textId="3EA8C02E"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65" w:history="1">
            <w:r w:rsidR="00B4143F" w:rsidRPr="009209E3">
              <w:rPr>
                <w:rStyle w:val="Lienhypertexte"/>
                <w:noProof/>
              </w:rPr>
              <w:t>2.5.1</w:t>
            </w:r>
            <w:r w:rsidR="00B4143F">
              <w:rPr>
                <w:rFonts w:eastAsiaTheme="minorEastAsia"/>
                <w:noProof/>
                <w:kern w:val="2"/>
                <w:lang w:eastAsia="fr-CH"/>
                <w14:ligatures w14:val="standardContextual"/>
              </w:rPr>
              <w:tab/>
            </w:r>
            <w:r w:rsidR="00B4143F" w:rsidRPr="009209E3">
              <w:rPr>
                <w:rStyle w:val="Lienhypertexte"/>
                <w:noProof/>
              </w:rPr>
              <w:t>À quoi sert l'annotation @Autowired dans vos controlleur pour les Repository ?</w:t>
            </w:r>
            <w:r w:rsidR="00B4143F">
              <w:rPr>
                <w:noProof/>
                <w:webHidden/>
              </w:rPr>
              <w:tab/>
            </w:r>
            <w:r w:rsidR="00B4143F">
              <w:rPr>
                <w:noProof/>
                <w:webHidden/>
              </w:rPr>
              <w:fldChar w:fldCharType="begin"/>
            </w:r>
            <w:r w:rsidR="00B4143F">
              <w:rPr>
                <w:noProof/>
                <w:webHidden/>
              </w:rPr>
              <w:instrText xml:space="preserve"> PAGEREF _Toc164416565 \h </w:instrText>
            </w:r>
            <w:r w:rsidR="00B4143F">
              <w:rPr>
                <w:noProof/>
                <w:webHidden/>
              </w:rPr>
            </w:r>
            <w:r w:rsidR="00B4143F">
              <w:rPr>
                <w:noProof/>
                <w:webHidden/>
              </w:rPr>
              <w:fldChar w:fldCharType="separate"/>
            </w:r>
            <w:r w:rsidR="00B4143F">
              <w:rPr>
                <w:noProof/>
                <w:webHidden/>
              </w:rPr>
              <w:t>7</w:t>
            </w:r>
            <w:r w:rsidR="00B4143F">
              <w:rPr>
                <w:noProof/>
                <w:webHidden/>
              </w:rPr>
              <w:fldChar w:fldCharType="end"/>
            </w:r>
          </w:hyperlink>
        </w:p>
        <w:p w14:paraId="4295A0F2" w14:textId="14B5DD7C"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66" w:history="1">
            <w:r w:rsidR="00B4143F" w:rsidRPr="009209E3">
              <w:rPr>
                <w:rStyle w:val="Lienhypertexte"/>
                <w:noProof/>
              </w:rPr>
              <w:t>2.5.2</w:t>
            </w:r>
            <w:r w:rsidR="00B4143F">
              <w:rPr>
                <w:rFonts w:eastAsiaTheme="minorEastAsia"/>
                <w:noProof/>
                <w:kern w:val="2"/>
                <w:lang w:eastAsia="fr-CH"/>
                <w14:ligatures w14:val="standardContextual"/>
              </w:rPr>
              <w:tab/>
            </w:r>
            <w:r w:rsidR="00B4143F" w:rsidRPr="009209E3">
              <w:rPr>
                <w:rStyle w:val="Lienhypertexte"/>
                <w:noProof/>
              </w:rPr>
              <w:t>A quoi sert l'annotation @ManyToOne dans l'entité skieur ?</w:t>
            </w:r>
            <w:r w:rsidR="00B4143F">
              <w:rPr>
                <w:noProof/>
                <w:webHidden/>
              </w:rPr>
              <w:tab/>
            </w:r>
            <w:r w:rsidR="00B4143F">
              <w:rPr>
                <w:noProof/>
                <w:webHidden/>
              </w:rPr>
              <w:fldChar w:fldCharType="begin"/>
            </w:r>
            <w:r w:rsidR="00B4143F">
              <w:rPr>
                <w:noProof/>
                <w:webHidden/>
              </w:rPr>
              <w:instrText xml:space="preserve"> PAGEREF _Toc164416566 \h </w:instrText>
            </w:r>
            <w:r w:rsidR="00B4143F">
              <w:rPr>
                <w:noProof/>
                <w:webHidden/>
              </w:rPr>
            </w:r>
            <w:r w:rsidR="00B4143F">
              <w:rPr>
                <w:noProof/>
                <w:webHidden/>
              </w:rPr>
              <w:fldChar w:fldCharType="separate"/>
            </w:r>
            <w:r w:rsidR="00B4143F">
              <w:rPr>
                <w:noProof/>
                <w:webHidden/>
              </w:rPr>
              <w:t>7</w:t>
            </w:r>
            <w:r w:rsidR="00B4143F">
              <w:rPr>
                <w:noProof/>
                <w:webHidden/>
              </w:rPr>
              <w:fldChar w:fldCharType="end"/>
            </w:r>
          </w:hyperlink>
        </w:p>
        <w:p w14:paraId="014C41A7" w14:textId="53A8D574"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67" w:history="1">
            <w:r w:rsidR="00B4143F" w:rsidRPr="009209E3">
              <w:rPr>
                <w:rStyle w:val="Lienhypertexte"/>
                <w:noProof/>
              </w:rPr>
              <w:t>2.5.3</w:t>
            </w:r>
            <w:r w:rsidR="00B4143F">
              <w:rPr>
                <w:rFonts w:eastAsiaTheme="minorEastAsia"/>
                <w:noProof/>
                <w:kern w:val="2"/>
                <w:lang w:eastAsia="fr-CH"/>
                <w14:ligatures w14:val="standardContextual"/>
              </w:rPr>
              <w:tab/>
            </w:r>
            <w:r w:rsidR="00B4143F" w:rsidRPr="009209E3">
              <w:rPr>
                <w:rStyle w:val="Lienhypertexte"/>
                <w:noProof/>
              </w:rPr>
              <w:t>Sur la même ligne, quel FetchType est utilisé et pourquoi, rééssayer avec le FetchType LAZY et faites un getSkieur.</w:t>
            </w:r>
            <w:r w:rsidR="00B4143F">
              <w:rPr>
                <w:noProof/>
                <w:webHidden/>
              </w:rPr>
              <w:tab/>
            </w:r>
            <w:r w:rsidR="00B4143F">
              <w:rPr>
                <w:noProof/>
                <w:webHidden/>
              </w:rPr>
              <w:fldChar w:fldCharType="begin"/>
            </w:r>
            <w:r w:rsidR="00B4143F">
              <w:rPr>
                <w:noProof/>
                <w:webHidden/>
              </w:rPr>
              <w:instrText xml:space="preserve"> PAGEREF _Toc164416567 \h </w:instrText>
            </w:r>
            <w:r w:rsidR="00B4143F">
              <w:rPr>
                <w:noProof/>
                <w:webHidden/>
              </w:rPr>
            </w:r>
            <w:r w:rsidR="00B4143F">
              <w:rPr>
                <w:noProof/>
                <w:webHidden/>
              </w:rPr>
              <w:fldChar w:fldCharType="separate"/>
            </w:r>
            <w:r w:rsidR="00B4143F">
              <w:rPr>
                <w:noProof/>
                <w:webHidden/>
              </w:rPr>
              <w:t>7</w:t>
            </w:r>
            <w:r w:rsidR="00B4143F">
              <w:rPr>
                <w:noProof/>
                <w:webHidden/>
              </w:rPr>
              <w:fldChar w:fldCharType="end"/>
            </w:r>
          </w:hyperlink>
        </w:p>
        <w:p w14:paraId="657F600F" w14:textId="023BE9B5"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68" w:history="1">
            <w:r w:rsidR="00B4143F" w:rsidRPr="009209E3">
              <w:rPr>
                <w:rStyle w:val="Lienhypertexte"/>
                <w:noProof/>
              </w:rPr>
              <w:t>2.6</w:t>
            </w:r>
            <w:r w:rsidR="00B4143F">
              <w:rPr>
                <w:rFonts w:eastAsiaTheme="minorEastAsia"/>
                <w:noProof/>
                <w:kern w:val="2"/>
                <w:lang w:eastAsia="fr-CH"/>
                <w14:ligatures w14:val="standardContextual"/>
              </w:rPr>
              <w:tab/>
            </w:r>
            <w:r w:rsidR="00B4143F" w:rsidRPr="009209E3">
              <w:rPr>
                <w:rStyle w:val="Lienhypertexte"/>
                <w:noProof/>
              </w:rPr>
              <w:t>Connexion à la DB JPA avec DTO</w:t>
            </w:r>
            <w:r w:rsidR="00B4143F">
              <w:rPr>
                <w:noProof/>
                <w:webHidden/>
              </w:rPr>
              <w:tab/>
            </w:r>
            <w:r w:rsidR="00B4143F">
              <w:rPr>
                <w:noProof/>
                <w:webHidden/>
              </w:rPr>
              <w:fldChar w:fldCharType="begin"/>
            </w:r>
            <w:r w:rsidR="00B4143F">
              <w:rPr>
                <w:noProof/>
                <w:webHidden/>
              </w:rPr>
              <w:instrText xml:space="preserve"> PAGEREF _Toc164416568 \h </w:instrText>
            </w:r>
            <w:r w:rsidR="00B4143F">
              <w:rPr>
                <w:noProof/>
                <w:webHidden/>
              </w:rPr>
            </w:r>
            <w:r w:rsidR="00B4143F">
              <w:rPr>
                <w:noProof/>
                <w:webHidden/>
              </w:rPr>
              <w:fldChar w:fldCharType="separate"/>
            </w:r>
            <w:r w:rsidR="00B4143F">
              <w:rPr>
                <w:noProof/>
                <w:webHidden/>
              </w:rPr>
              <w:t>7</w:t>
            </w:r>
            <w:r w:rsidR="00B4143F">
              <w:rPr>
                <w:noProof/>
                <w:webHidden/>
              </w:rPr>
              <w:fldChar w:fldCharType="end"/>
            </w:r>
          </w:hyperlink>
        </w:p>
        <w:p w14:paraId="629508B9" w14:textId="73DAB3E9"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69" w:history="1">
            <w:r w:rsidR="00B4143F" w:rsidRPr="009209E3">
              <w:rPr>
                <w:rStyle w:val="Lienhypertexte"/>
                <w:noProof/>
              </w:rPr>
              <w:t>2.6.1</w:t>
            </w:r>
            <w:r w:rsidR="00B4143F">
              <w:rPr>
                <w:rFonts w:eastAsiaTheme="minorEastAsia"/>
                <w:noProof/>
                <w:kern w:val="2"/>
                <w:lang w:eastAsia="fr-CH"/>
                <w14:ligatures w14:val="standardContextual"/>
              </w:rPr>
              <w:tab/>
            </w:r>
            <w:r w:rsidR="00B4143F" w:rsidRPr="009209E3">
              <w:rPr>
                <w:rStyle w:val="Lienhypertexte"/>
                <w:noProof/>
              </w:rPr>
              <w:t>Pourquoi dans ce cas, on retrouve un SkierDTO et pas de PaysDTO ?</w:t>
            </w:r>
            <w:r w:rsidR="00B4143F">
              <w:rPr>
                <w:noProof/>
                <w:webHidden/>
              </w:rPr>
              <w:tab/>
            </w:r>
            <w:r w:rsidR="00B4143F">
              <w:rPr>
                <w:noProof/>
                <w:webHidden/>
              </w:rPr>
              <w:fldChar w:fldCharType="begin"/>
            </w:r>
            <w:r w:rsidR="00B4143F">
              <w:rPr>
                <w:noProof/>
                <w:webHidden/>
              </w:rPr>
              <w:instrText xml:space="preserve"> PAGEREF _Toc164416569 \h </w:instrText>
            </w:r>
            <w:r w:rsidR="00B4143F">
              <w:rPr>
                <w:noProof/>
                <w:webHidden/>
              </w:rPr>
            </w:r>
            <w:r w:rsidR="00B4143F">
              <w:rPr>
                <w:noProof/>
                <w:webHidden/>
              </w:rPr>
              <w:fldChar w:fldCharType="separate"/>
            </w:r>
            <w:r w:rsidR="00B4143F">
              <w:rPr>
                <w:noProof/>
                <w:webHidden/>
              </w:rPr>
              <w:t>7</w:t>
            </w:r>
            <w:r w:rsidR="00B4143F">
              <w:rPr>
                <w:noProof/>
                <w:webHidden/>
              </w:rPr>
              <w:fldChar w:fldCharType="end"/>
            </w:r>
          </w:hyperlink>
        </w:p>
        <w:p w14:paraId="0A7C8E62" w14:textId="713770F2"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70" w:history="1">
            <w:r w:rsidR="00B4143F" w:rsidRPr="009209E3">
              <w:rPr>
                <w:rStyle w:val="Lienhypertexte"/>
                <w:noProof/>
              </w:rPr>
              <w:t>2.6.2</w:t>
            </w:r>
            <w:r w:rsidR="00B4143F">
              <w:rPr>
                <w:rFonts w:eastAsiaTheme="minorEastAsia"/>
                <w:noProof/>
                <w:kern w:val="2"/>
                <w:lang w:eastAsia="fr-CH"/>
                <w14:ligatures w14:val="standardContextual"/>
              </w:rPr>
              <w:tab/>
            </w:r>
            <w:r w:rsidR="00B4143F" w:rsidRPr="009209E3">
              <w:rPr>
                <w:rStyle w:val="Lienhypertexte"/>
                <w:noProof/>
              </w:rPr>
              <w:t>Expliquez dans votre rapport à quoi servent les model, les repository, les dto, les services et les controlleurs en vous basant sur le code donné.</w:t>
            </w:r>
            <w:r w:rsidR="00B4143F">
              <w:rPr>
                <w:noProof/>
                <w:webHidden/>
              </w:rPr>
              <w:tab/>
            </w:r>
            <w:r w:rsidR="00B4143F">
              <w:rPr>
                <w:noProof/>
                <w:webHidden/>
              </w:rPr>
              <w:fldChar w:fldCharType="begin"/>
            </w:r>
            <w:r w:rsidR="00B4143F">
              <w:rPr>
                <w:noProof/>
                <w:webHidden/>
              </w:rPr>
              <w:instrText xml:space="preserve"> PAGEREF _Toc164416570 \h </w:instrText>
            </w:r>
            <w:r w:rsidR="00B4143F">
              <w:rPr>
                <w:noProof/>
                <w:webHidden/>
              </w:rPr>
            </w:r>
            <w:r w:rsidR="00B4143F">
              <w:rPr>
                <w:noProof/>
                <w:webHidden/>
              </w:rPr>
              <w:fldChar w:fldCharType="separate"/>
            </w:r>
            <w:r w:rsidR="00B4143F">
              <w:rPr>
                <w:noProof/>
                <w:webHidden/>
              </w:rPr>
              <w:t>7</w:t>
            </w:r>
            <w:r w:rsidR="00B4143F">
              <w:rPr>
                <w:noProof/>
                <w:webHidden/>
              </w:rPr>
              <w:fldChar w:fldCharType="end"/>
            </w:r>
          </w:hyperlink>
        </w:p>
        <w:p w14:paraId="676EEBAA" w14:textId="7C9CABD4"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71" w:history="1">
            <w:r w:rsidR="00B4143F" w:rsidRPr="009209E3">
              <w:rPr>
                <w:rStyle w:val="Lienhypertexte"/>
                <w:noProof/>
              </w:rPr>
              <w:t>2.7</w:t>
            </w:r>
            <w:r w:rsidR="00B4143F">
              <w:rPr>
                <w:rFonts w:eastAsiaTheme="minorEastAsia"/>
                <w:noProof/>
                <w:kern w:val="2"/>
                <w:lang w:eastAsia="fr-CH"/>
                <w14:ligatures w14:val="standardContextual"/>
              </w:rPr>
              <w:tab/>
            </w:r>
            <w:r w:rsidR="00B4143F" w:rsidRPr="009209E3">
              <w:rPr>
                <w:rStyle w:val="Lienhypertexte"/>
                <w:noProof/>
              </w:rPr>
              <w:t>Gestion des sessions</w:t>
            </w:r>
            <w:r w:rsidR="00B4143F">
              <w:rPr>
                <w:noProof/>
                <w:webHidden/>
              </w:rPr>
              <w:tab/>
            </w:r>
            <w:r w:rsidR="00B4143F">
              <w:rPr>
                <w:noProof/>
                <w:webHidden/>
              </w:rPr>
              <w:fldChar w:fldCharType="begin"/>
            </w:r>
            <w:r w:rsidR="00B4143F">
              <w:rPr>
                <w:noProof/>
                <w:webHidden/>
              </w:rPr>
              <w:instrText xml:space="preserve"> PAGEREF _Toc164416571 \h </w:instrText>
            </w:r>
            <w:r w:rsidR="00B4143F">
              <w:rPr>
                <w:noProof/>
                <w:webHidden/>
              </w:rPr>
            </w:r>
            <w:r w:rsidR="00B4143F">
              <w:rPr>
                <w:noProof/>
                <w:webHidden/>
              </w:rPr>
              <w:fldChar w:fldCharType="separate"/>
            </w:r>
            <w:r w:rsidR="00B4143F">
              <w:rPr>
                <w:noProof/>
                <w:webHidden/>
              </w:rPr>
              <w:t>8</w:t>
            </w:r>
            <w:r w:rsidR="00B4143F">
              <w:rPr>
                <w:noProof/>
                <w:webHidden/>
              </w:rPr>
              <w:fldChar w:fldCharType="end"/>
            </w:r>
          </w:hyperlink>
        </w:p>
        <w:p w14:paraId="2553BD17" w14:textId="6B7D2AFA"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72" w:history="1">
            <w:r w:rsidR="00B4143F" w:rsidRPr="009209E3">
              <w:rPr>
                <w:rStyle w:val="Lienhypertexte"/>
                <w:noProof/>
              </w:rPr>
              <w:t>2.8</w:t>
            </w:r>
            <w:r w:rsidR="00B4143F">
              <w:rPr>
                <w:rFonts w:eastAsiaTheme="minorEastAsia"/>
                <w:noProof/>
                <w:kern w:val="2"/>
                <w:lang w:eastAsia="fr-CH"/>
                <w14:ligatures w14:val="standardContextual"/>
              </w:rPr>
              <w:tab/>
            </w:r>
            <w:r w:rsidR="00B4143F" w:rsidRPr="009209E3">
              <w:rPr>
                <w:rStyle w:val="Lienhypertexte"/>
                <w:noProof/>
              </w:rPr>
              <w:t>Documentation API avec Swagger</w:t>
            </w:r>
            <w:r w:rsidR="00B4143F">
              <w:rPr>
                <w:noProof/>
                <w:webHidden/>
              </w:rPr>
              <w:tab/>
            </w:r>
            <w:r w:rsidR="00B4143F">
              <w:rPr>
                <w:noProof/>
                <w:webHidden/>
              </w:rPr>
              <w:fldChar w:fldCharType="begin"/>
            </w:r>
            <w:r w:rsidR="00B4143F">
              <w:rPr>
                <w:noProof/>
                <w:webHidden/>
              </w:rPr>
              <w:instrText xml:space="preserve"> PAGEREF _Toc164416572 \h </w:instrText>
            </w:r>
            <w:r w:rsidR="00B4143F">
              <w:rPr>
                <w:noProof/>
                <w:webHidden/>
              </w:rPr>
            </w:r>
            <w:r w:rsidR="00B4143F">
              <w:rPr>
                <w:noProof/>
                <w:webHidden/>
              </w:rPr>
              <w:fldChar w:fldCharType="separate"/>
            </w:r>
            <w:r w:rsidR="00B4143F">
              <w:rPr>
                <w:noProof/>
                <w:webHidden/>
              </w:rPr>
              <w:t>10</w:t>
            </w:r>
            <w:r w:rsidR="00B4143F">
              <w:rPr>
                <w:noProof/>
                <w:webHidden/>
              </w:rPr>
              <w:fldChar w:fldCharType="end"/>
            </w:r>
          </w:hyperlink>
        </w:p>
        <w:p w14:paraId="1889D727" w14:textId="139C3A1B"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73" w:history="1">
            <w:r w:rsidR="00B4143F" w:rsidRPr="009209E3">
              <w:rPr>
                <w:rStyle w:val="Lienhypertexte"/>
                <w:noProof/>
              </w:rPr>
              <w:t>2.9</w:t>
            </w:r>
            <w:r w:rsidR="00B4143F">
              <w:rPr>
                <w:rFonts w:eastAsiaTheme="minorEastAsia"/>
                <w:noProof/>
                <w:kern w:val="2"/>
                <w:lang w:eastAsia="fr-CH"/>
                <w14:ligatures w14:val="standardContextual"/>
              </w:rPr>
              <w:tab/>
            </w:r>
            <w:r w:rsidR="00B4143F" w:rsidRPr="009209E3">
              <w:rPr>
                <w:rStyle w:val="Lienhypertexte"/>
                <w:noProof/>
              </w:rPr>
              <w:t>Hébergement</w:t>
            </w:r>
            <w:r w:rsidR="00B4143F">
              <w:rPr>
                <w:noProof/>
                <w:webHidden/>
              </w:rPr>
              <w:tab/>
            </w:r>
            <w:r w:rsidR="00B4143F">
              <w:rPr>
                <w:noProof/>
                <w:webHidden/>
              </w:rPr>
              <w:fldChar w:fldCharType="begin"/>
            </w:r>
            <w:r w:rsidR="00B4143F">
              <w:rPr>
                <w:noProof/>
                <w:webHidden/>
              </w:rPr>
              <w:instrText xml:space="preserve"> PAGEREF _Toc164416573 \h </w:instrText>
            </w:r>
            <w:r w:rsidR="00B4143F">
              <w:rPr>
                <w:noProof/>
                <w:webHidden/>
              </w:rPr>
            </w:r>
            <w:r w:rsidR="00B4143F">
              <w:rPr>
                <w:noProof/>
                <w:webHidden/>
              </w:rPr>
              <w:fldChar w:fldCharType="separate"/>
            </w:r>
            <w:r w:rsidR="00B4143F">
              <w:rPr>
                <w:noProof/>
                <w:webHidden/>
              </w:rPr>
              <w:t>11</w:t>
            </w:r>
            <w:r w:rsidR="00B4143F">
              <w:rPr>
                <w:noProof/>
                <w:webHidden/>
              </w:rPr>
              <w:fldChar w:fldCharType="end"/>
            </w:r>
          </w:hyperlink>
        </w:p>
        <w:p w14:paraId="7B0FA4B1" w14:textId="1172BF9B" w:rsidR="00B4143F" w:rsidRDefault="002757E9">
          <w:pPr>
            <w:pStyle w:val="TM1"/>
            <w:rPr>
              <w:rFonts w:eastAsiaTheme="minorEastAsia"/>
              <w:noProof/>
              <w:kern w:val="2"/>
              <w:lang w:eastAsia="fr-CH"/>
              <w14:ligatures w14:val="standardContextual"/>
            </w:rPr>
          </w:pPr>
          <w:hyperlink w:anchor="_Toc164416574" w:history="1">
            <w:r w:rsidR="00B4143F" w:rsidRPr="009209E3">
              <w:rPr>
                <w:rStyle w:val="Lienhypertexte"/>
                <w:noProof/>
              </w:rPr>
              <w:t>3</w:t>
            </w:r>
            <w:r w:rsidR="00B4143F">
              <w:rPr>
                <w:rFonts w:eastAsiaTheme="minorEastAsia"/>
                <w:noProof/>
                <w:kern w:val="2"/>
                <w:lang w:eastAsia="fr-CH"/>
                <w14:ligatures w14:val="standardContextual"/>
              </w:rPr>
              <w:tab/>
            </w:r>
            <w:r w:rsidR="00B4143F" w:rsidRPr="009209E3">
              <w:rPr>
                <w:rStyle w:val="Lienhypertexte"/>
                <w:noProof/>
              </w:rPr>
              <w:t>Analyse à faire complètement avec EA -&gt; à rendre uniquement le fichier EA</w:t>
            </w:r>
            <w:r w:rsidR="00B4143F">
              <w:rPr>
                <w:noProof/>
                <w:webHidden/>
              </w:rPr>
              <w:tab/>
            </w:r>
            <w:r w:rsidR="00B4143F">
              <w:rPr>
                <w:noProof/>
                <w:webHidden/>
              </w:rPr>
              <w:fldChar w:fldCharType="begin"/>
            </w:r>
            <w:r w:rsidR="00B4143F">
              <w:rPr>
                <w:noProof/>
                <w:webHidden/>
              </w:rPr>
              <w:instrText xml:space="preserve"> PAGEREF _Toc164416574 \h </w:instrText>
            </w:r>
            <w:r w:rsidR="00B4143F">
              <w:rPr>
                <w:noProof/>
                <w:webHidden/>
              </w:rPr>
            </w:r>
            <w:r w:rsidR="00B4143F">
              <w:rPr>
                <w:noProof/>
                <w:webHidden/>
              </w:rPr>
              <w:fldChar w:fldCharType="separate"/>
            </w:r>
            <w:r w:rsidR="00B4143F">
              <w:rPr>
                <w:noProof/>
                <w:webHidden/>
              </w:rPr>
              <w:t>12</w:t>
            </w:r>
            <w:r w:rsidR="00B4143F">
              <w:rPr>
                <w:noProof/>
                <w:webHidden/>
              </w:rPr>
              <w:fldChar w:fldCharType="end"/>
            </w:r>
          </w:hyperlink>
        </w:p>
        <w:p w14:paraId="222E1CFA" w14:textId="3B6D2C99"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75" w:history="1">
            <w:r w:rsidR="00B4143F" w:rsidRPr="009209E3">
              <w:rPr>
                <w:rStyle w:val="Lienhypertexte"/>
                <w:noProof/>
                <w:lang w:val="en-US"/>
              </w:rPr>
              <w:t>3.1</w:t>
            </w:r>
            <w:r w:rsidR="00B4143F">
              <w:rPr>
                <w:rFonts w:eastAsiaTheme="minorEastAsia"/>
                <w:noProof/>
                <w:kern w:val="2"/>
                <w:lang w:eastAsia="fr-CH"/>
                <w14:ligatures w14:val="standardContextual"/>
              </w:rPr>
              <w:tab/>
            </w:r>
            <w:r w:rsidR="00B4143F" w:rsidRPr="009209E3">
              <w:rPr>
                <w:rStyle w:val="Lienhypertexte"/>
                <w:noProof/>
                <w:lang w:val="en-US"/>
              </w:rPr>
              <w:t>Use case client et use case Rest</w:t>
            </w:r>
            <w:r w:rsidR="00B4143F">
              <w:rPr>
                <w:noProof/>
                <w:webHidden/>
              </w:rPr>
              <w:tab/>
            </w:r>
            <w:r w:rsidR="00B4143F">
              <w:rPr>
                <w:noProof/>
                <w:webHidden/>
              </w:rPr>
              <w:fldChar w:fldCharType="begin"/>
            </w:r>
            <w:r w:rsidR="00B4143F">
              <w:rPr>
                <w:noProof/>
                <w:webHidden/>
              </w:rPr>
              <w:instrText xml:space="preserve"> PAGEREF _Toc164416575 \h </w:instrText>
            </w:r>
            <w:r w:rsidR="00B4143F">
              <w:rPr>
                <w:noProof/>
                <w:webHidden/>
              </w:rPr>
            </w:r>
            <w:r w:rsidR="00B4143F">
              <w:rPr>
                <w:noProof/>
                <w:webHidden/>
              </w:rPr>
              <w:fldChar w:fldCharType="separate"/>
            </w:r>
            <w:r w:rsidR="00B4143F">
              <w:rPr>
                <w:noProof/>
                <w:webHidden/>
              </w:rPr>
              <w:t>12</w:t>
            </w:r>
            <w:r w:rsidR="00B4143F">
              <w:rPr>
                <w:noProof/>
                <w:webHidden/>
              </w:rPr>
              <w:fldChar w:fldCharType="end"/>
            </w:r>
          </w:hyperlink>
        </w:p>
        <w:p w14:paraId="5E1A7444" w14:textId="7F27FB06"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76" w:history="1">
            <w:r w:rsidR="00B4143F" w:rsidRPr="009209E3">
              <w:rPr>
                <w:rStyle w:val="Lienhypertexte"/>
                <w:noProof/>
              </w:rPr>
              <w:t>3.1.1</w:t>
            </w:r>
            <w:r w:rsidR="00B4143F">
              <w:rPr>
                <w:rFonts w:eastAsiaTheme="minorEastAsia"/>
                <w:noProof/>
                <w:kern w:val="2"/>
                <w:lang w:eastAsia="fr-CH"/>
                <w14:ligatures w14:val="standardContextual"/>
              </w:rPr>
              <w:tab/>
            </w:r>
            <w:r w:rsidR="00B4143F" w:rsidRPr="009209E3">
              <w:rPr>
                <w:rStyle w:val="Lienhypertexte"/>
                <w:noProof/>
                <w:lang w:val="en-US"/>
              </w:rPr>
              <w:t>Use ca</w:t>
            </w:r>
            <w:r w:rsidR="00B4143F" w:rsidRPr="009209E3">
              <w:rPr>
                <w:rStyle w:val="Lienhypertexte"/>
                <w:noProof/>
              </w:rPr>
              <w:t>se client 1</w:t>
            </w:r>
            <w:r w:rsidR="00B4143F">
              <w:rPr>
                <w:noProof/>
                <w:webHidden/>
              </w:rPr>
              <w:tab/>
            </w:r>
            <w:r w:rsidR="00B4143F">
              <w:rPr>
                <w:noProof/>
                <w:webHidden/>
              </w:rPr>
              <w:fldChar w:fldCharType="begin"/>
            </w:r>
            <w:r w:rsidR="00B4143F">
              <w:rPr>
                <w:noProof/>
                <w:webHidden/>
              </w:rPr>
              <w:instrText xml:space="preserve"> PAGEREF _Toc164416576 \h </w:instrText>
            </w:r>
            <w:r w:rsidR="00B4143F">
              <w:rPr>
                <w:noProof/>
                <w:webHidden/>
              </w:rPr>
            </w:r>
            <w:r w:rsidR="00B4143F">
              <w:rPr>
                <w:noProof/>
                <w:webHidden/>
              </w:rPr>
              <w:fldChar w:fldCharType="separate"/>
            </w:r>
            <w:r w:rsidR="00B4143F">
              <w:rPr>
                <w:noProof/>
                <w:webHidden/>
              </w:rPr>
              <w:t>12</w:t>
            </w:r>
            <w:r w:rsidR="00B4143F">
              <w:rPr>
                <w:noProof/>
                <w:webHidden/>
              </w:rPr>
              <w:fldChar w:fldCharType="end"/>
            </w:r>
          </w:hyperlink>
        </w:p>
        <w:p w14:paraId="37EB3F8D" w14:textId="239F876F"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77" w:history="1">
            <w:r w:rsidR="00B4143F" w:rsidRPr="009209E3">
              <w:rPr>
                <w:rStyle w:val="Lienhypertexte"/>
                <w:noProof/>
              </w:rPr>
              <w:t>3.1.2</w:t>
            </w:r>
            <w:r w:rsidR="00B4143F">
              <w:rPr>
                <w:rFonts w:eastAsiaTheme="minorEastAsia"/>
                <w:noProof/>
                <w:kern w:val="2"/>
                <w:lang w:eastAsia="fr-CH"/>
                <w14:ligatures w14:val="standardContextual"/>
              </w:rPr>
              <w:tab/>
            </w:r>
            <w:r w:rsidR="00B4143F" w:rsidRPr="009209E3">
              <w:rPr>
                <w:rStyle w:val="Lienhypertexte"/>
                <w:noProof/>
              </w:rPr>
              <w:t>Use case client 2</w:t>
            </w:r>
            <w:r w:rsidR="00B4143F">
              <w:rPr>
                <w:noProof/>
                <w:webHidden/>
              </w:rPr>
              <w:tab/>
            </w:r>
            <w:r w:rsidR="00B4143F">
              <w:rPr>
                <w:noProof/>
                <w:webHidden/>
              </w:rPr>
              <w:fldChar w:fldCharType="begin"/>
            </w:r>
            <w:r w:rsidR="00B4143F">
              <w:rPr>
                <w:noProof/>
                <w:webHidden/>
              </w:rPr>
              <w:instrText xml:space="preserve"> PAGEREF _Toc164416577 \h </w:instrText>
            </w:r>
            <w:r w:rsidR="00B4143F">
              <w:rPr>
                <w:noProof/>
                <w:webHidden/>
              </w:rPr>
            </w:r>
            <w:r w:rsidR="00B4143F">
              <w:rPr>
                <w:noProof/>
                <w:webHidden/>
              </w:rPr>
              <w:fldChar w:fldCharType="separate"/>
            </w:r>
            <w:r w:rsidR="00B4143F">
              <w:rPr>
                <w:noProof/>
                <w:webHidden/>
              </w:rPr>
              <w:t>13</w:t>
            </w:r>
            <w:r w:rsidR="00B4143F">
              <w:rPr>
                <w:noProof/>
                <w:webHidden/>
              </w:rPr>
              <w:fldChar w:fldCharType="end"/>
            </w:r>
          </w:hyperlink>
        </w:p>
        <w:p w14:paraId="56F1DECF" w14:textId="18683390"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78" w:history="1">
            <w:r w:rsidR="00B4143F" w:rsidRPr="009209E3">
              <w:rPr>
                <w:rStyle w:val="Lienhypertexte"/>
                <w:noProof/>
              </w:rPr>
              <w:t>3.1.3</w:t>
            </w:r>
            <w:r w:rsidR="00B4143F">
              <w:rPr>
                <w:rFonts w:eastAsiaTheme="minorEastAsia"/>
                <w:noProof/>
                <w:kern w:val="2"/>
                <w:lang w:eastAsia="fr-CH"/>
                <w14:ligatures w14:val="standardContextual"/>
              </w:rPr>
              <w:tab/>
            </w:r>
            <w:r w:rsidR="00B4143F" w:rsidRPr="009209E3">
              <w:rPr>
                <w:rStyle w:val="Lienhypertexte"/>
                <w:noProof/>
              </w:rPr>
              <w:t>Use case API Gateway</w:t>
            </w:r>
            <w:r w:rsidR="00B4143F">
              <w:rPr>
                <w:noProof/>
                <w:webHidden/>
              </w:rPr>
              <w:tab/>
            </w:r>
            <w:r w:rsidR="00B4143F">
              <w:rPr>
                <w:noProof/>
                <w:webHidden/>
              </w:rPr>
              <w:fldChar w:fldCharType="begin"/>
            </w:r>
            <w:r w:rsidR="00B4143F">
              <w:rPr>
                <w:noProof/>
                <w:webHidden/>
              </w:rPr>
              <w:instrText xml:space="preserve"> PAGEREF _Toc164416578 \h </w:instrText>
            </w:r>
            <w:r w:rsidR="00B4143F">
              <w:rPr>
                <w:noProof/>
                <w:webHidden/>
              </w:rPr>
            </w:r>
            <w:r w:rsidR="00B4143F">
              <w:rPr>
                <w:noProof/>
                <w:webHidden/>
              </w:rPr>
              <w:fldChar w:fldCharType="separate"/>
            </w:r>
            <w:r w:rsidR="00B4143F">
              <w:rPr>
                <w:noProof/>
                <w:webHidden/>
              </w:rPr>
              <w:t>14</w:t>
            </w:r>
            <w:r w:rsidR="00B4143F">
              <w:rPr>
                <w:noProof/>
                <w:webHidden/>
              </w:rPr>
              <w:fldChar w:fldCharType="end"/>
            </w:r>
          </w:hyperlink>
        </w:p>
        <w:p w14:paraId="17FD9C32" w14:textId="7E5FDE1A"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79" w:history="1">
            <w:r w:rsidR="00B4143F" w:rsidRPr="009209E3">
              <w:rPr>
                <w:rStyle w:val="Lienhypertexte"/>
                <w:noProof/>
              </w:rPr>
              <w:t>3.1.4</w:t>
            </w:r>
            <w:r w:rsidR="00B4143F">
              <w:rPr>
                <w:rFonts w:eastAsiaTheme="minorEastAsia"/>
                <w:noProof/>
                <w:kern w:val="2"/>
                <w:lang w:eastAsia="fr-CH"/>
                <w14:ligatures w14:val="standardContextual"/>
              </w:rPr>
              <w:tab/>
            </w:r>
            <w:r w:rsidR="00B4143F" w:rsidRPr="009209E3">
              <w:rPr>
                <w:rStyle w:val="Lienhypertexte"/>
                <w:noProof/>
              </w:rPr>
              <w:t>Use case API Rest 1</w:t>
            </w:r>
            <w:r w:rsidR="00B4143F">
              <w:rPr>
                <w:noProof/>
                <w:webHidden/>
              </w:rPr>
              <w:tab/>
            </w:r>
            <w:r w:rsidR="00B4143F">
              <w:rPr>
                <w:noProof/>
                <w:webHidden/>
              </w:rPr>
              <w:fldChar w:fldCharType="begin"/>
            </w:r>
            <w:r w:rsidR="00B4143F">
              <w:rPr>
                <w:noProof/>
                <w:webHidden/>
              </w:rPr>
              <w:instrText xml:space="preserve"> PAGEREF _Toc164416579 \h </w:instrText>
            </w:r>
            <w:r w:rsidR="00B4143F">
              <w:rPr>
                <w:noProof/>
                <w:webHidden/>
              </w:rPr>
            </w:r>
            <w:r w:rsidR="00B4143F">
              <w:rPr>
                <w:noProof/>
                <w:webHidden/>
              </w:rPr>
              <w:fldChar w:fldCharType="separate"/>
            </w:r>
            <w:r w:rsidR="00B4143F">
              <w:rPr>
                <w:noProof/>
                <w:webHidden/>
              </w:rPr>
              <w:t>15</w:t>
            </w:r>
            <w:r w:rsidR="00B4143F">
              <w:rPr>
                <w:noProof/>
                <w:webHidden/>
              </w:rPr>
              <w:fldChar w:fldCharType="end"/>
            </w:r>
          </w:hyperlink>
        </w:p>
        <w:p w14:paraId="775DDA57" w14:textId="4849A7BB" w:rsidR="00B4143F" w:rsidRDefault="002757E9">
          <w:pPr>
            <w:pStyle w:val="TM3"/>
            <w:tabs>
              <w:tab w:val="left" w:pos="1320"/>
              <w:tab w:val="right" w:leader="dot" w:pos="9062"/>
            </w:tabs>
            <w:rPr>
              <w:rFonts w:eastAsiaTheme="minorEastAsia"/>
              <w:noProof/>
              <w:kern w:val="2"/>
              <w:lang w:eastAsia="fr-CH"/>
              <w14:ligatures w14:val="standardContextual"/>
            </w:rPr>
          </w:pPr>
          <w:hyperlink w:anchor="_Toc164416580" w:history="1">
            <w:r w:rsidR="00B4143F" w:rsidRPr="009209E3">
              <w:rPr>
                <w:rStyle w:val="Lienhypertexte"/>
                <w:noProof/>
              </w:rPr>
              <w:t>3.1.5</w:t>
            </w:r>
            <w:r w:rsidR="00B4143F">
              <w:rPr>
                <w:rFonts w:eastAsiaTheme="minorEastAsia"/>
                <w:noProof/>
                <w:kern w:val="2"/>
                <w:lang w:eastAsia="fr-CH"/>
                <w14:ligatures w14:val="standardContextual"/>
              </w:rPr>
              <w:tab/>
            </w:r>
            <w:r w:rsidR="00B4143F" w:rsidRPr="009209E3">
              <w:rPr>
                <w:rStyle w:val="Lienhypertexte"/>
                <w:noProof/>
              </w:rPr>
              <w:t>Use case API Rest 2</w:t>
            </w:r>
            <w:r w:rsidR="00B4143F">
              <w:rPr>
                <w:noProof/>
                <w:webHidden/>
              </w:rPr>
              <w:tab/>
            </w:r>
            <w:r w:rsidR="00B4143F">
              <w:rPr>
                <w:noProof/>
                <w:webHidden/>
              </w:rPr>
              <w:fldChar w:fldCharType="begin"/>
            </w:r>
            <w:r w:rsidR="00B4143F">
              <w:rPr>
                <w:noProof/>
                <w:webHidden/>
              </w:rPr>
              <w:instrText xml:space="preserve"> PAGEREF _Toc164416580 \h </w:instrText>
            </w:r>
            <w:r w:rsidR="00B4143F">
              <w:rPr>
                <w:noProof/>
                <w:webHidden/>
              </w:rPr>
            </w:r>
            <w:r w:rsidR="00B4143F">
              <w:rPr>
                <w:noProof/>
                <w:webHidden/>
              </w:rPr>
              <w:fldChar w:fldCharType="separate"/>
            </w:r>
            <w:r w:rsidR="00B4143F">
              <w:rPr>
                <w:noProof/>
                <w:webHidden/>
              </w:rPr>
              <w:t>16</w:t>
            </w:r>
            <w:r w:rsidR="00B4143F">
              <w:rPr>
                <w:noProof/>
                <w:webHidden/>
              </w:rPr>
              <w:fldChar w:fldCharType="end"/>
            </w:r>
          </w:hyperlink>
        </w:p>
        <w:p w14:paraId="668E33F0" w14:textId="6EB950DF"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81" w:history="1">
            <w:r w:rsidR="00B4143F" w:rsidRPr="009209E3">
              <w:rPr>
                <w:rStyle w:val="Lienhypertexte"/>
                <w:noProof/>
              </w:rPr>
              <w:t>3.2</w:t>
            </w:r>
            <w:r w:rsidR="00B4143F">
              <w:rPr>
                <w:rFonts w:eastAsiaTheme="minorEastAsia"/>
                <w:noProof/>
                <w:kern w:val="2"/>
                <w:lang w:eastAsia="fr-CH"/>
                <w14:ligatures w14:val="standardContextual"/>
              </w:rPr>
              <w:tab/>
            </w:r>
            <w:r w:rsidR="00B4143F" w:rsidRPr="009209E3">
              <w:rPr>
                <w:rStyle w:val="Lienhypertexte"/>
                <w:noProof/>
              </w:rPr>
              <w:t>Sequence System global entre les applications</w:t>
            </w:r>
            <w:r w:rsidR="00B4143F">
              <w:rPr>
                <w:noProof/>
                <w:webHidden/>
              </w:rPr>
              <w:tab/>
            </w:r>
            <w:r w:rsidR="00B4143F">
              <w:rPr>
                <w:noProof/>
                <w:webHidden/>
              </w:rPr>
              <w:fldChar w:fldCharType="begin"/>
            </w:r>
            <w:r w:rsidR="00B4143F">
              <w:rPr>
                <w:noProof/>
                <w:webHidden/>
              </w:rPr>
              <w:instrText xml:space="preserve"> PAGEREF _Toc164416581 \h </w:instrText>
            </w:r>
            <w:r w:rsidR="00B4143F">
              <w:rPr>
                <w:noProof/>
                <w:webHidden/>
              </w:rPr>
            </w:r>
            <w:r w:rsidR="00B4143F">
              <w:rPr>
                <w:noProof/>
                <w:webHidden/>
              </w:rPr>
              <w:fldChar w:fldCharType="separate"/>
            </w:r>
            <w:r w:rsidR="00B4143F">
              <w:rPr>
                <w:noProof/>
                <w:webHidden/>
              </w:rPr>
              <w:t>17</w:t>
            </w:r>
            <w:r w:rsidR="00B4143F">
              <w:rPr>
                <w:noProof/>
                <w:webHidden/>
              </w:rPr>
              <w:fldChar w:fldCharType="end"/>
            </w:r>
          </w:hyperlink>
        </w:p>
        <w:p w14:paraId="786B7399" w14:textId="661E1B65" w:rsidR="00B4143F" w:rsidRDefault="002757E9">
          <w:pPr>
            <w:pStyle w:val="TM1"/>
            <w:rPr>
              <w:rFonts w:eastAsiaTheme="minorEastAsia"/>
              <w:noProof/>
              <w:kern w:val="2"/>
              <w:lang w:eastAsia="fr-CH"/>
              <w14:ligatures w14:val="standardContextual"/>
            </w:rPr>
          </w:pPr>
          <w:hyperlink w:anchor="_Toc164416582" w:history="1">
            <w:r w:rsidR="00B4143F" w:rsidRPr="009209E3">
              <w:rPr>
                <w:rStyle w:val="Lienhypertexte"/>
                <w:noProof/>
              </w:rPr>
              <w:t>4</w:t>
            </w:r>
            <w:r w:rsidR="00B4143F">
              <w:rPr>
                <w:rFonts w:eastAsiaTheme="minorEastAsia"/>
                <w:noProof/>
                <w:kern w:val="2"/>
                <w:lang w:eastAsia="fr-CH"/>
                <w14:ligatures w14:val="standardContextual"/>
              </w:rPr>
              <w:tab/>
            </w:r>
            <w:r w:rsidR="00B4143F" w:rsidRPr="009209E3">
              <w:rPr>
                <w:rStyle w:val="Lienhypertexte"/>
                <w:noProof/>
              </w:rPr>
              <w:t>Conception à faire complétement avec EA -&gt; à rendre uniquement le fichier EA</w:t>
            </w:r>
            <w:r w:rsidR="00B4143F">
              <w:rPr>
                <w:noProof/>
                <w:webHidden/>
              </w:rPr>
              <w:tab/>
            </w:r>
            <w:r w:rsidR="00B4143F">
              <w:rPr>
                <w:noProof/>
                <w:webHidden/>
              </w:rPr>
              <w:fldChar w:fldCharType="begin"/>
            </w:r>
            <w:r w:rsidR="00B4143F">
              <w:rPr>
                <w:noProof/>
                <w:webHidden/>
              </w:rPr>
              <w:instrText xml:space="preserve"> PAGEREF _Toc164416582 \h </w:instrText>
            </w:r>
            <w:r w:rsidR="00B4143F">
              <w:rPr>
                <w:noProof/>
                <w:webHidden/>
              </w:rPr>
            </w:r>
            <w:r w:rsidR="00B4143F">
              <w:rPr>
                <w:noProof/>
                <w:webHidden/>
              </w:rPr>
              <w:fldChar w:fldCharType="separate"/>
            </w:r>
            <w:r w:rsidR="00B4143F">
              <w:rPr>
                <w:noProof/>
                <w:webHidden/>
              </w:rPr>
              <w:t>18</w:t>
            </w:r>
            <w:r w:rsidR="00B4143F">
              <w:rPr>
                <w:noProof/>
                <w:webHidden/>
              </w:rPr>
              <w:fldChar w:fldCharType="end"/>
            </w:r>
          </w:hyperlink>
        </w:p>
        <w:p w14:paraId="4D3EA69F" w14:textId="375C91B3"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83" w:history="1">
            <w:r w:rsidR="00B4143F" w:rsidRPr="009209E3">
              <w:rPr>
                <w:rStyle w:val="Lienhypertexte"/>
                <w:noProof/>
              </w:rPr>
              <w:t>4.1</w:t>
            </w:r>
            <w:r w:rsidR="00B4143F">
              <w:rPr>
                <w:rFonts w:eastAsiaTheme="minorEastAsia"/>
                <w:noProof/>
                <w:kern w:val="2"/>
                <w:lang w:eastAsia="fr-CH"/>
                <w14:ligatures w14:val="standardContextual"/>
              </w:rPr>
              <w:tab/>
            </w:r>
            <w:r w:rsidR="00B4143F" w:rsidRPr="009209E3">
              <w:rPr>
                <w:rStyle w:val="Lienhypertexte"/>
                <w:noProof/>
              </w:rPr>
              <w:t>Class Diagram complet avec les explications de chaque application</w:t>
            </w:r>
            <w:r w:rsidR="00B4143F">
              <w:rPr>
                <w:noProof/>
                <w:webHidden/>
              </w:rPr>
              <w:tab/>
            </w:r>
            <w:r w:rsidR="00B4143F">
              <w:rPr>
                <w:noProof/>
                <w:webHidden/>
              </w:rPr>
              <w:fldChar w:fldCharType="begin"/>
            </w:r>
            <w:r w:rsidR="00B4143F">
              <w:rPr>
                <w:noProof/>
                <w:webHidden/>
              </w:rPr>
              <w:instrText xml:space="preserve"> PAGEREF _Toc164416583 \h </w:instrText>
            </w:r>
            <w:r w:rsidR="00B4143F">
              <w:rPr>
                <w:noProof/>
                <w:webHidden/>
              </w:rPr>
            </w:r>
            <w:r w:rsidR="00B4143F">
              <w:rPr>
                <w:noProof/>
                <w:webHidden/>
              </w:rPr>
              <w:fldChar w:fldCharType="separate"/>
            </w:r>
            <w:r w:rsidR="00B4143F">
              <w:rPr>
                <w:noProof/>
                <w:webHidden/>
              </w:rPr>
              <w:t>18</w:t>
            </w:r>
            <w:r w:rsidR="00B4143F">
              <w:rPr>
                <w:noProof/>
                <w:webHidden/>
              </w:rPr>
              <w:fldChar w:fldCharType="end"/>
            </w:r>
          </w:hyperlink>
        </w:p>
        <w:p w14:paraId="778B0D48" w14:textId="3D0D985D" w:rsidR="00B4143F" w:rsidRDefault="002757E9">
          <w:pPr>
            <w:pStyle w:val="TM1"/>
            <w:rPr>
              <w:rFonts w:eastAsiaTheme="minorEastAsia"/>
              <w:noProof/>
              <w:kern w:val="2"/>
              <w:lang w:eastAsia="fr-CH"/>
              <w14:ligatures w14:val="standardContextual"/>
            </w:rPr>
          </w:pPr>
          <w:hyperlink w:anchor="_Toc164416584" w:history="1">
            <w:r w:rsidR="00B4143F" w:rsidRPr="009209E3">
              <w:rPr>
                <w:rStyle w:val="Lienhypertexte"/>
                <w:noProof/>
              </w:rPr>
              <w:t>5</w:t>
            </w:r>
            <w:r w:rsidR="00B4143F">
              <w:rPr>
                <w:rFonts w:eastAsiaTheme="minorEastAsia"/>
                <w:noProof/>
                <w:kern w:val="2"/>
                <w:lang w:eastAsia="fr-CH"/>
                <w14:ligatures w14:val="standardContextual"/>
              </w:rPr>
              <w:tab/>
            </w:r>
            <w:r w:rsidR="00B4143F" w:rsidRPr="009209E3">
              <w:rPr>
                <w:rStyle w:val="Lienhypertexte"/>
                <w:noProof/>
              </w:rPr>
              <w:t>Bases de données</w:t>
            </w:r>
            <w:r w:rsidR="00B4143F">
              <w:rPr>
                <w:noProof/>
                <w:webHidden/>
              </w:rPr>
              <w:tab/>
            </w:r>
            <w:r w:rsidR="00B4143F">
              <w:rPr>
                <w:noProof/>
                <w:webHidden/>
              </w:rPr>
              <w:fldChar w:fldCharType="begin"/>
            </w:r>
            <w:r w:rsidR="00B4143F">
              <w:rPr>
                <w:noProof/>
                <w:webHidden/>
              </w:rPr>
              <w:instrText xml:space="preserve"> PAGEREF _Toc164416584 \h </w:instrText>
            </w:r>
            <w:r w:rsidR="00B4143F">
              <w:rPr>
                <w:noProof/>
                <w:webHidden/>
              </w:rPr>
            </w:r>
            <w:r w:rsidR="00B4143F">
              <w:rPr>
                <w:noProof/>
                <w:webHidden/>
              </w:rPr>
              <w:fldChar w:fldCharType="separate"/>
            </w:r>
            <w:r w:rsidR="00B4143F">
              <w:rPr>
                <w:noProof/>
                <w:webHidden/>
              </w:rPr>
              <w:t>19</w:t>
            </w:r>
            <w:r w:rsidR="00B4143F">
              <w:rPr>
                <w:noProof/>
                <w:webHidden/>
              </w:rPr>
              <w:fldChar w:fldCharType="end"/>
            </w:r>
          </w:hyperlink>
        </w:p>
        <w:p w14:paraId="2C897619" w14:textId="2EAE3CD3"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85" w:history="1">
            <w:r w:rsidR="00B4143F" w:rsidRPr="009209E3">
              <w:rPr>
                <w:rStyle w:val="Lienhypertexte"/>
                <w:noProof/>
              </w:rPr>
              <w:t>5.1</w:t>
            </w:r>
            <w:r w:rsidR="00B4143F">
              <w:rPr>
                <w:rFonts w:eastAsiaTheme="minorEastAsia"/>
                <w:noProof/>
                <w:kern w:val="2"/>
                <w:lang w:eastAsia="fr-CH"/>
                <w14:ligatures w14:val="standardContextual"/>
              </w:rPr>
              <w:tab/>
            </w:r>
            <w:r w:rsidR="00B4143F" w:rsidRPr="009209E3">
              <w:rPr>
                <w:rStyle w:val="Lienhypertexte"/>
                <w:noProof/>
              </w:rPr>
              <w:t>Modèles WorkBench MySQL</w:t>
            </w:r>
            <w:r w:rsidR="00B4143F">
              <w:rPr>
                <w:noProof/>
                <w:webHidden/>
              </w:rPr>
              <w:tab/>
            </w:r>
            <w:r w:rsidR="00B4143F">
              <w:rPr>
                <w:noProof/>
                <w:webHidden/>
              </w:rPr>
              <w:fldChar w:fldCharType="begin"/>
            </w:r>
            <w:r w:rsidR="00B4143F">
              <w:rPr>
                <w:noProof/>
                <w:webHidden/>
              </w:rPr>
              <w:instrText xml:space="preserve"> PAGEREF _Toc164416585 \h </w:instrText>
            </w:r>
            <w:r w:rsidR="00B4143F">
              <w:rPr>
                <w:noProof/>
                <w:webHidden/>
              </w:rPr>
            </w:r>
            <w:r w:rsidR="00B4143F">
              <w:rPr>
                <w:noProof/>
                <w:webHidden/>
              </w:rPr>
              <w:fldChar w:fldCharType="separate"/>
            </w:r>
            <w:r w:rsidR="00B4143F">
              <w:rPr>
                <w:noProof/>
                <w:webHidden/>
              </w:rPr>
              <w:t>19</w:t>
            </w:r>
            <w:r w:rsidR="00B4143F">
              <w:rPr>
                <w:noProof/>
                <w:webHidden/>
              </w:rPr>
              <w:fldChar w:fldCharType="end"/>
            </w:r>
          </w:hyperlink>
        </w:p>
        <w:p w14:paraId="30846923" w14:textId="530A7366" w:rsidR="00B4143F" w:rsidRDefault="002757E9">
          <w:pPr>
            <w:pStyle w:val="TM1"/>
            <w:rPr>
              <w:rFonts w:eastAsiaTheme="minorEastAsia"/>
              <w:noProof/>
              <w:kern w:val="2"/>
              <w:lang w:eastAsia="fr-CH"/>
              <w14:ligatures w14:val="standardContextual"/>
            </w:rPr>
          </w:pPr>
          <w:hyperlink w:anchor="_Toc164416586" w:history="1">
            <w:r w:rsidR="00B4143F" w:rsidRPr="009209E3">
              <w:rPr>
                <w:rStyle w:val="Lienhypertexte"/>
                <w:noProof/>
              </w:rPr>
              <w:t>6</w:t>
            </w:r>
            <w:r w:rsidR="00B4143F">
              <w:rPr>
                <w:rFonts w:eastAsiaTheme="minorEastAsia"/>
                <w:noProof/>
                <w:kern w:val="2"/>
                <w:lang w:eastAsia="fr-CH"/>
                <w14:ligatures w14:val="standardContextual"/>
              </w:rPr>
              <w:tab/>
            </w:r>
            <w:r w:rsidR="00B4143F" w:rsidRPr="009209E3">
              <w:rPr>
                <w:rStyle w:val="Lienhypertexte"/>
                <w:noProof/>
              </w:rPr>
              <w:t>Implémentation des applications &lt;Le client Ap1&gt; et &lt;Le client Ap2&gt;</w:t>
            </w:r>
            <w:r w:rsidR="00B4143F">
              <w:rPr>
                <w:noProof/>
                <w:webHidden/>
              </w:rPr>
              <w:tab/>
            </w:r>
            <w:r w:rsidR="00B4143F">
              <w:rPr>
                <w:noProof/>
                <w:webHidden/>
              </w:rPr>
              <w:fldChar w:fldCharType="begin"/>
            </w:r>
            <w:r w:rsidR="00B4143F">
              <w:rPr>
                <w:noProof/>
                <w:webHidden/>
              </w:rPr>
              <w:instrText xml:space="preserve"> PAGEREF _Toc164416586 \h </w:instrText>
            </w:r>
            <w:r w:rsidR="00B4143F">
              <w:rPr>
                <w:noProof/>
                <w:webHidden/>
              </w:rPr>
            </w:r>
            <w:r w:rsidR="00B4143F">
              <w:rPr>
                <w:noProof/>
                <w:webHidden/>
              </w:rPr>
              <w:fldChar w:fldCharType="separate"/>
            </w:r>
            <w:r w:rsidR="00B4143F">
              <w:rPr>
                <w:noProof/>
                <w:webHidden/>
              </w:rPr>
              <w:t>20</w:t>
            </w:r>
            <w:r w:rsidR="00B4143F">
              <w:rPr>
                <w:noProof/>
                <w:webHidden/>
              </w:rPr>
              <w:fldChar w:fldCharType="end"/>
            </w:r>
          </w:hyperlink>
        </w:p>
        <w:p w14:paraId="62C22533" w14:textId="1635A599"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87" w:history="1">
            <w:r w:rsidR="00B4143F" w:rsidRPr="009209E3">
              <w:rPr>
                <w:rStyle w:val="Lienhypertexte"/>
                <w:noProof/>
              </w:rPr>
              <w:t>6.1</w:t>
            </w:r>
            <w:r w:rsidR="00B4143F">
              <w:rPr>
                <w:rFonts w:eastAsiaTheme="minorEastAsia"/>
                <w:noProof/>
                <w:kern w:val="2"/>
                <w:lang w:eastAsia="fr-CH"/>
                <w14:ligatures w14:val="standardContextual"/>
              </w:rPr>
              <w:tab/>
            </w:r>
            <w:r w:rsidR="00B4143F" w:rsidRPr="009209E3">
              <w:rPr>
                <w:rStyle w:val="Lienhypertexte"/>
                <w:noProof/>
              </w:rPr>
              <w:t>Une descente de code client</w:t>
            </w:r>
            <w:r w:rsidR="00B4143F">
              <w:rPr>
                <w:noProof/>
                <w:webHidden/>
              </w:rPr>
              <w:tab/>
            </w:r>
            <w:r w:rsidR="00B4143F">
              <w:rPr>
                <w:noProof/>
                <w:webHidden/>
              </w:rPr>
              <w:fldChar w:fldCharType="begin"/>
            </w:r>
            <w:r w:rsidR="00B4143F">
              <w:rPr>
                <w:noProof/>
                <w:webHidden/>
              </w:rPr>
              <w:instrText xml:space="preserve"> PAGEREF _Toc164416587 \h </w:instrText>
            </w:r>
            <w:r w:rsidR="00B4143F">
              <w:rPr>
                <w:noProof/>
                <w:webHidden/>
              </w:rPr>
            </w:r>
            <w:r w:rsidR="00B4143F">
              <w:rPr>
                <w:noProof/>
                <w:webHidden/>
              </w:rPr>
              <w:fldChar w:fldCharType="separate"/>
            </w:r>
            <w:r w:rsidR="00B4143F">
              <w:rPr>
                <w:noProof/>
                <w:webHidden/>
              </w:rPr>
              <w:t>20</w:t>
            </w:r>
            <w:r w:rsidR="00B4143F">
              <w:rPr>
                <w:noProof/>
                <w:webHidden/>
              </w:rPr>
              <w:fldChar w:fldCharType="end"/>
            </w:r>
          </w:hyperlink>
        </w:p>
        <w:p w14:paraId="4D1A0C4A" w14:textId="1B29E739" w:rsidR="00B4143F" w:rsidRDefault="002757E9">
          <w:pPr>
            <w:pStyle w:val="TM1"/>
            <w:rPr>
              <w:rFonts w:eastAsiaTheme="minorEastAsia"/>
              <w:noProof/>
              <w:kern w:val="2"/>
              <w:lang w:eastAsia="fr-CH"/>
              <w14:ligatures w14:val="standardContextual"/>
            </w:rPr>
          </w:pPr>
          <w:hyperlink w:anchor="_Toc164416588" w:history="1">
            <w:r w:rsidR="00B4143F" w:rsidRPr="009209E3">
              <w:rPr>
                <w:rStyle w:val="Lienhypertexte"/>
                <w:noProof/>
              </w:rPr>
              <w:t>7</w:t>
            </w:r>
            <w:r w:rsidR="00B4143F">
              <w:rPr>
                <w:rFonts w:eastAsiaTheme="minorEastAsia"/>
                <w:noProof/>
                <w:kern w:val="2"/>
                <w:lang w:eastAsia="fr-CH"/>
                <w14:ligatures w14:val="standardContextual"/>
              </w:rPr>
              <w:tab/>
            </w:r>
            <w:r w:rsidR="00B4143F" w:rsidRPr="009209E3">
              <w:rPr>
                <w:rStyle w:val="Lienhypertexte"/>
                <w:noProof/>
              </w:rPr>
              <w:t>Implémentation de l'application &lt;API Gateway&gt;</w:t>
            </w:r>
            <w:r w:rsidR="00B4143F">
              <w:rPr>
                <w:noProof/>
                <w:webHidden/>
              </w:rPr>
              <w:tab/>
            </w:r>
            <w:r w:rsidR="00B4143F">
              <w:rPr>
                <w:noProof/>
                <w:webHidden/>
              </w:rPr>
              <w:fldChar w:fldCharType="begin"/>
            </w:r>
            <w:r w:rsidR="00B4143F">
              <w:rPr>
                <w:noProof/>
                <w:webHidden/>
              </w:rPr>
              <w:instrText xml:space="preserve"> PAGEREF _Toc164416588 \h </w:instrText>
            </w:r>
            <w:r w:rsidR="00B4143F">
              <w:rPr>
                <w:noProof/>
                <w:webHidden/>
              </w:rPr>
            </w:r>
            <w:r w:rsidR="00B4143F">
              <w:rPr>
                <w:noProof/>
                <w:webHidden/>
              </w:rPr>
              <w:fldChar w:fldCharType="separate"/>
            </w:r>
            <w:r w:rsidR="00B4143F">
              <w:rPr>
                <w:noProof/>
                <w:webHidden/>
              </w:rPr>
              <w:t>21</w:t>
            </w:r>
            <w:r w:rsidR="00B4143F">
              <w:rPr>
                <w:noProof/>
                <w:webHidden/>
              </w:rPr>
              <w:fldChar w:fldCharType="end"/>
            </w:r>
          </w:hyperlink>
        </w:p>
        <w:p w14:paraId="7B5648E6" w14:textId="3DD8B08B"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89" w:history="1">
            <w:r w:rsidR="00B4143F" w:rsidRPr="009209E3">
              <w:rPr>
                <w:rStyle w:val="Lienhypertexte"/>
                <w:noProof/>
              </w:rPr>
              <w:t>7.1</w:t>
            </w:r>
            <w:r w:rsidR="00B4143F">
              <w:rPr>
                <w:rFonts w:eastAsiaTheme="minorEastAsia"/>
                <w:noProof/>
                <w:kern w:val="2"/>
                <w:lang w:eastAsia="fr-CH"/>
                <w14:ligatures w14:val="standardContextual"/>
              </w:rPr>
              <w:tab/>
            </w:r>
            <w:r w:rsidR="00B4143F" w:rsidRPr="009209E3">
              <w:rPr>
                <w:rStyle w:val="Lienhypertexte"/>
                <w:noProof/>
              </w:rPr>
              <w:t>Une descente de code APIGateway</w:t>
            </w:r>
            <w:r w:rsidR="00B4143F">
              <w:rPr>
                <w:noProof/>
                <w:webHidden/>
              </w:rPr>
              <w:tab/>
            </w:r>
            <w:r w:rsidR="00B4143F">
              <w:rPr>
                <w:noProof/>
                <w:webHidden/>
              </w:rPr>
              <w:fldChar w:fldCharType="begin"/>
            </w:r>
            <w:r w:rsidR="00B4143F">
              <w:rPr>
                <w:noProof/>
                <w:webHidden/>
              </w:rPr>
              <w:instrText xml:space="preserve"> PAGEREF _Toc164416589 \h </w:instrText>
            </w:r>
            <w:r w:rsidR="00B4143F">
              <w:rPr>
                <w:noProof/>
                <w:webHidden/>
              </w:rPr>
            </w:r>
            <w:r w:rsidR="00B4143F">
              <w:rPr>
                <w:noProof/>
                <w:webHidden/>
              </w:rPr>
              <w:fldChar w:fldCharType="separate"/>
            </w:r>
            <w:r w:rsidR="00B4143F">
              <w:rPr>
                <w:noProof/>
                <w:webHidden/>
              </w:rPr>
              <w:t>21</w:t>
            </w:r>
            <w:r w:rsidR="00B4143F">
              <w:rPr>
                <w:noProof/>
                <w:webHidden/>
              </w:rPr>
              <w:fldChar w:fldCharType="end"/>
            </w:r>
          </w:hyperlink>
        </w:p>
        <w:p w14:paraId="38378D7A" w14:textId="779EC52B" w:rsidR="00B4143F" w:rsidRDefault="002757E9">
          <w:pPr>
            <w:pStyle w:val="TM1"/>
            <w:rPr>
              <w:rFonts w:eastAsiaTheme="minorEastAsia"/>
              <w:noProof/>
              <w:kern w:val="2"/>
              <w:lang w:eastAsia="fr-CH"/>
              <w14:ligatures w14:val="standardContextual"/>
            </w:rPr>
          </w:pPr>
          <w:hyperlink w:anchor="_Toc164416590" w:history="1">
            <w:r w:rsidR="00B4143F" w:rsidRPr="009209E3">
              <w:rPr>
                <w:rStyle w:val="Lienhypertexte"/>
                <w:noProof/>
              </w:rPr>
              <w:t>8</w:t>
            </w:r>
            <w:r w:rsidR="00B4143F">
              <w:rPr>
                <w:rFonts w:eastAsiaTheme="minorEastAsia"/>
                <w:noProof/>
                <w:kern w:val="2"/>
                <w:lang w:eastAsia="fr-CH"/>
                <w14:ligatures w14:val="standardContextual"/>
              </w:rPr>
              <w:tab/>
            </w:r>
            <w:r w:rsidR="00B4143F" w:rsidRPr="009209E3">
              <w:rPr>
                <w:rStyle w:val="Lienhypertexte"/>
                <w:noProof/>
              </w:rPr>
              <w:t>Implémentation des applications &lt;API élève1&gt; et &lt;API élève2&gt;</w:t>
            </w:r>
            <w:r w:rsidR="00B4143F">
              <w:rPr>
                <w:noProof/>
                <w:webHidden/>
              </w:rPr>
              <w:tab/>
            </w:r>
            <w:r w:rsidR="00B4143F">
              <w:rPr>
                <w:noProof/>
                <w:webHidden/>
              </w:rPr>
              <w:fldChar w:fldCharType="begin"/>
            </w:r>
            <w:r w:rsidR="00B4143F">
              <w:rPr>
                <w:noProof/>
                <w:webHidden/>
              </w:rPr>
              <w:instrText xml:space="preserve"> PAGEREF _Toc164416590 \h </w:instrText>
            </w:r>
            <w:r w:rsidR="00B4143F">
              <w:rPr>
                <w:noProof/>
                <w:webHidden/>
              </w:rPr>
            </w:r>
            <w:r w:rsidR="00B4143F">
              <w:rPr>
                <w:noProof/>
                <w:webHidden/>
              </w:rPr>
              <w:fldChar w:fldCharType="separate"/>
            </w:r>
            <w:r w:rsidR="00B4143F">
              <w:rPr>
                <w:noProof/>
                <w:webHidden/>
              </w:rPr>
              <w:t>22</w:t>
            </w:r>
            <w:r w:rsidR="00B4143F">
              <w:rPr>
                <w:noProof/>
                <w:webHidden/>
              </w:rPr>
              <w:fldChar w:fldCharType="end"/>
            </w:r>
          </w:hyperlink>
        </w:p>
        <w:p w14:paraId="463B46C7" w14:textId="594ECA23"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91" w:history="1">
            <w:r w:rsidR="00B4143F" w:rsidRPr="009209E3">
              <w:rPr>
                <w:rStyle w:val="Lienhypertexte"/>
                <w:noProof/>
              </w:rPr>
              <w:t>8.1</w:t>
            </w:r>
            <w:r w:rsidR="00B4143F">
              <w:rPr>
                <w:rFonts w:eastAsiaTheme="minorEastAsia"/>
                <w:noProof/>
                <w:kern w:val="2"/>
                <w:lang w:eastAsia="fr-CH"/>
                <w14:ligatures w14:val="standardContextual"/>
              </w:rPr>
              <w:tab/>
            </w:r>
            <w:r w:rsidR="00B4143F" w:rsidRPr="009209E3">
              <w:rPr>
                <w:rStyle w:val="Lienhypertexte"/>
                <w:noProof/>
              </w:rPr>
              <w:t>Une descente de code de l'API REST</w:t>
            </w:r>
            <w:r w:rsidR="00B4143F">
              <w:rPr>
                <w:noProof/>
                <w:webHidden/>
              </w:rPr>
              <w:tab/>
            </w:r>
            <w:r w:rsidR="00B4143F">
              <w:rPr>
                <w:noProof/>
                <w:webHidden/>
              </w:rPr>
              <w:fldChar w:fldCharType="begin"/>
            </w:r>
            <w:r w:rsidR="00B4143F">
              <w:rPr>
                <w:noProof/>
                <w:webHidden/>
              </w:rPr>
              <w:instrText xml:space="preserve"> PAGEREF _Toc164416591 \h </w:instrText>
            </w:r>
            <w:r w:rsidR="00B4143F">
              <w:rPr>
                <w:noProof/>
                <w:webHidden/>
              </w:rPr>
            </w:r>
            <w:r w:rsidR="00B4143F">
              <w:rPr>
                <w:noProof/>
                <w:webHidden/>
              </w:rPr>
              <w:fldChar w:fldCharType="separate"/>
            </w:r>
            <w:r w:rsidR="00B4143F">
              <w:rPr>
                <w:noProof/>
                <w:webHidden/>
              </w:rPr>
              <w:t>22</w:t>
            </w:r>
            <w:r w:rsidR="00B4143F">
              <w:rPr>
                <w:noProof/>
                <w:webHidden/>
              </w:rPr>
              <w:fldChar w:fldCharType="end"/>
            </w:r>
          </w:hyperlink>
        </w:p>
        <w:p w14:paraId="6B1728BE" w14:textId="2F61DD72" w:rsidR="00B4143F" w:rsidRDefault="002757E9">
          <w:pPr>
            <w:pStyle w:val="TM1"/>
            <w:rPr>
              <w:rFonts w:eastAsiaTheme="minorEastAsia"/>
              <w:noProof/>
              <w:kern w:val="2"/>
              <w:lang w:eastAsia="fr-CH"/>
              <w14:ligatures w14:val="standardContextual"/>
            </w:rPr>
          </w:pPr>
          <w:hyperlink w:anchor="_Toc164416592" w:history="1">
            <w:r w:rsidR="00B4143F" w:rsidRPr="009209E3">
              <w:rPr>
                <w:rStyle w:val="Lienhypertexte"/>
                <w:noProof/>
              </w:rPr>
              <w:t>9</w:t>
            </w:r>
            <w:r w:rsidR="00B4143F">
              <w:rPr>
                <w:rFonts w:eastAsiaTheme="minorEastAsia"/>
                <w:noProof/>
                <w:kern w:val="2"/>
                <w:lang w:eastAsia="fr-CH"/>
                <w14:ligatures w14:val="standardContextual"/>
              </w:rPr>
              <w:tab/>
            </w:r>
            <w:r w:rsidR="00B4143F" w:rsidRPr="009209E3">
              <w:rPr>
                <w:rStyle w:val="Lienhypertexte"/>
                <w:noProof/>
              </w:rPr>
              <w:t>Hébergement</w:t>
            </w:r>
            <w:r w:rsidR="00B4143F">
              <w:rPr>
                <w:noProof/>
                <w:webHidden/>
              </w:rPr>
              <w:tab/>
            </w:r>
            <w:r w:rsidR="00B4143F">
              <w:rPr>
                <w:noProof/>
                <w:webHidden/>
              </w:rPr>
              <w:fldChar w:fldCharType="begin"/>
            </w:r>
            <w:r w:rsidR="00B4143F">
              <w:rPr>
                <w:noProof/>
                <w:webHidden/>
              </w:rPr>
              <w:instrText xml:space="preserve"> PAGEREF _Toc164416592 \h </w:instrText>
            </w:r>
            <w:r w:rsidR="00B4143F">
              <w:rPr>
                <w:noProof/>
                <w:webHidden/>
              </w:rPr>
            </w:r>
            <w:r w:rsidR="00B4143F">
              <w:rPr>
                <w:noProof/>
                <w:webHidden/>
              </w:rPr>
              <w:fldChar w:fldCharType="separate"/>
            </w:r>
            <w:r w:rsidR="00B4143F">
              <w:rPr>
                <w:noProof/>
                <w:webHidden/>
              </w:rPr>
              <w:t>23</w:t>
            </w:r>
            <w:r w:rsidR="00B4143F">
              <w:rPr>
                <w:noProof/>
                <w:webHidden/>
              </w:rPr>
              <w:fldChar w:fldCharType="end"/>
            </w:r>
          </w:hyperlink>
        </w:p>
        <w:p w14:paraId="7282E2CD" w14:textId="52AFBD28" w:rsidR="00B4143F" w:rsidRDefault="002757E9">
          <w:pPr>
            <w:pStyle w:val="TM1"/>
            <w:rPr>
              <w:rFonts w:eastAsiaTheme="minorEastAsia"/>
              <w:noProof/>
              <w:kern w:val="2"/>
              <w:lang w:eastAsia="fr-CH"/>
              <w14:ligatures w14:val="standardContextual"/>
            </w:rPr>
          </w:pPr>
          <w:hyperlink w:anchor="_Toc164416593" w:history="1">
            <w:r w:rsidR="00B4143F" w:rsidRPr="009209E3">
              <w:rPr>
                <w:rStyle w:val="Lienhypertexte"/>
                <w:noProof/>
              </w:rPr>
              <w:t>10</w:t>
            </w:r>
            <w:r w:rsidR="00B4143F">
              <w:rPr>
                <w:rFonts w:eastAsiaTheme="minorEastAsia"/>
                <w:noProof/>
                <w:kern w:val="2"/>
                <w:lang w:eastAsia="fr-CH"/>
                <w14:ligatures w14:val="standardContextual"/>
              </w:rPr>
              <w:tab/>
            </w:r>
            <w:r w:rsidR="00B4143F" w:rsidRPr="009209E3">
              <w:rPr>
                <w:rStyle w:val="Lienhypertexte"/>
                <w:noProof/>
              </w:rPr>
              <w:t>Installation du projet complet avec les 5 applications</w:t>
            </w:r>
            <w:r w:rsidR="00B4143F">
              <w:rPr>
                <w:noProof/>
                <w:webHidden/>
              </w:rPr>
              <w:tab/>
            </w:r>
            <w:r w:rsidR="00B4143F">
              <w:rPr>
                <w:noProof/>
                <w:webHidden/>
              </w:rPr>
              <w:fldChar w:fldCharType="begin"/>
            </w:r>
            <w:r w:rsidR="00B4143F">
              <w:rPr>
                <w:noProof/>
                <w:webHidden/>
              </w:rPr>
              <w:instrText xml:space="preserve"> PAGEREF _Toc164416593 \h </w:instrText>
            </w:r>
            <w:r w:rsidR="00B4143F">
              <w:rPr>
                <w:noProof/>
                <w:webHidden/>
              </w:rPr>
            </w:r>
            <w:r w:rsidR="00B4143F">
              <w:rPr>
                <w:noProof/>
                <w:webHidden/>
              </w:rPr>
              <w:fldChar w:fldCharType="separate"/>
            </w:r>
            <w:r w:rsidR="00B4143F">
              <w:rPr>
                <w:noProof/>
                <w:webHidden/>
              </w:rPr>
              <w:t>24</w:t>
            </w:r>
            <w:r w:rsidR="00B4143F">
              <w:rPr>
                <w:noProof/>
                <w:webHidden/>
              </w:rPr>
              <w:fldChar w:fldCharType="end"/>
            </w:r>
          </w:hyperlink>
        </w:p>
        <w:p w14:paraId="2243D453" w14:textId="671A37C1" w:rsidR="00B4143F" w:rsidRDefault="002757E9">
          <w:pPr>
            <w:pStyle w:val="TM1"/>
            <w:rPr>
              <w:rFonts w:eastAsiaTheme="minorEastAsia"/>
              <w:noProof/>
              <w:kern w:val="2"/>
              <w:lang w:eastAsia="fr-CH"/>
              <w14:ligatures w14:val="standardContextual"/>
            </w:rPr>
          </w:pPr>
          <w:hyperlink w:anchor="_Toc164416594" w:history="1">
            <w:r w:rsidR="00B4143F" w:rsidRPr="009209E3">
              <w:rPr>
                <w:rStyle w:val="Lienhypertexte"/>
                <w:noProof/>
              </w:rPr>
              <w:t>11</w:t>
            </w:r>
            <w:r w:rsidR="00B4143F">
              <w:rPr>
                <w:rFonts w:eastAsiaTheme="minorEastAsia"/>
                <w:noProof/>
                <w:kern w:val="2"/>
                <w:lang w:eastAsia="fr-CH"/>
                <w14:ligatures w14:val="standardContextual"/>
              </w:rPr>
              <w:tab/>
            </w:r>
            <w:r w:rsidR="00B4143F" w:rsidRPr="009209E3">
              <w:rPr>
                <w:rStyle w:val="Lienhypertexte"/>
                <w:noProof/>
              </w:rPr>
              <w:t>Tests de fonctionnement du projet</w:t>
            </w:r>
            <w:r w:rsidR="00B4143F">
              <w:rPr>
                <w:noProof/>
                <w:webHidden/>
              </w:rPr>
              <w:tab/>
            </w:r>
            <w:r w:rsidR="00B4143F">
              <w:rPr>
                <w:noProof/>
                <w:webHidden/>
              </w:rPr>
              <w:fldChar w:fldCharType="begin"/>
            </w:r>
            <w:r w:rsidR="00B4143F">
              <w:rPr>
                <w:noProof/>
                <w:webHidden/>
              </w:rPr>
              <w:instrText xml:space="preserve"> PAGEREF _Toc164416594 \h </w:instrText>
            </w:r>
            <w:r w:rsidR="00B4143F">
              <w:rPr>
                <w:noProof/>
                <w:webHidden/>
              </w:rPr>
            </w:r>
            <w:r w:rsidR="00B4143F">
              <w:rPr>
                <w:noProof/>
                <w:webHidden/>
              </w:rPr>
              <w:fldChar w:fldCharType="separate"/>
            </w:r>
            <w:r w:rsidR="00B4143F">
              <w:rPr>
                <w:noProof/>
                <w:webHidden/>
              </w:rPr>
              <w:t>25</w:t>
            </w:r>
            <w:r w:rsidR="00B4143F">
              <w:rPr>
                <w:noProof/>
                <w:webHidden/>
              </w:rPr>
              <w:fldChar w:fldCharType="end"/>
            </w:r>
          </w:hyperlink>
        </w:p>
        <w:p w14:paraId="1F3545C0" w14:textId="741DB2DC" w:rsidR="00B4143F" w:rsidRDefault="002757E9">
          <w:pPr>
            <w:pStyle w:val="TM1"/>
            <w:rPr>
              <w:rFonts w:eastAsiaTheme="minorEastAsia"/>
              <w:noProof/>
              <w:kern w:val="2"/>
              <w:lang w:eastAsia="fr-CH"/>
              <w14:ligatures w14:val="standardContextual"/>
            </w:rPr>
          </w:pPr>
          <w:hyperlink w:anchor="_Toc164416595" w:history="1">
            <w:r w:rsidR="00B4143F" w:rsidRPr="009209E3">
              <w:rPr>
                <w:rStyle w:val="Lienhypertexte"/>
                <w:noProof/>
              </w:rPr>
              <w:t>12</w:t>
            </w:r>
            <w:r w:rsidR="00B4143F">
              <w:rPr>
                <w:rFonts w:eastAsiaTheme="minorEastAsia"/>
                <w:noProof/>
                <w:kern w:val="2"/>
                <w:lang w:eastAsia="fr-CH"/>
                <w14:ligatures w14:val="standardContextual"/>
              </w:rPr>
              <w:tab/>
            </w:r>
            <w:r w:rsidR="00B4143F" w:rsidRPr="009209E3">
              <w:rPr>
                <w:rStyle w:val="Lienhypertexte"/>
                <w:noProof/>
              </w:rPr>
              <w:t>Auto-évaluations et conclusions</w:t>
            </w:r>
            <w:r w:rsidR="00B4143F">
              <w:rPr>
                <w:noProof/>
                <w:webHidden/>
              </w:rPr>
              <w:tab/>
            </w:r>
            <w:r w:rsidR="00B4143F">
              <w:rPr>
                <w:noProof/>
                <w:webHidden/>
              </w:rPr>
              <w:fldChar w:fldCharType="begin"/>
            </w:r>
            <w:r w:rsidR="00B4143F">
              <w:rPr>
                <w:noProof/>
                <w:webHidden/>
              </w:rPr>
              <w:instrText xml:space="preserve"> PAGEREF _Toc164416595 \h </w:instrText>
            </w:r>
            <w:r w:rsidR="00B4143F">
              <w:rPr>
                <w:noProof/>
                <w:webHidden/>
              </w:rPr>
            </w:r>
            <w:r w:rsidR="00B4143F">
              <w:rPr>
                <w:noProof/>
                <w:webHidden/>
              </w:rPr>
              <w:fldChar w:fldCharType="separate"/>
            </w:r>
            <w:r w:rsidR="00B4143F">
              <w:rPr>
                <w:noProof/>
                <w:webHidden/>
              </w:rPr>
              <w:t>26</w:t>
            </w:r>
            <w:r w:rsidR="00B4143F">
              <w:rPr>
                <w:noProof/>
                <w:webHidden/>
              </w:rPr>
              <w:fldChar w:fldCharType="end"/>
            </w:r>
          </w:hyperlink>
        </w:p>
        <w:p w14:paraId="59C1A92B" w14:textId="14C43D99"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96" w:history="1">
            <w:r w:rsidR="00B4143F" w:rsidRPr="009209E3">
              <w:rPr>
                <w:rStyle w:val="Lienhypertexte"/>
                <w:noProof/>
              </w:rPr>
              <w:t>12.1</w:t>
            </w:r>
            <w:r w:rsidR="00B4143F">
              <w:rPr>
                <w:rFonts w:eastAsiaTheme="minorEastAsia"/>
                <w:noProof/>
                <w:kern w:val="2"/>
                <w:lang w:eastAsia="fr-CH"/>
                <w14:ligatures w14:val="standardContextual"/>
              </w:rPr>
              <w:tab/>
            </w:r>
            <w:r w:rsidR="00B4143F" w:rsidRPr="009209E3">
              <w:rPr>
                <w:rStyle w:val="Lienhypertexte"/>
                <w:noProof/>
              </w:rPr>
              <w:t>Auto-évaluation et conclusion de …</w:t>
            </w:r>
            <w:r w:rsidR="00B4143F">
              <w:rPr>
                <w:noProof/>
                <w:webHidden/>
              </w:rPr>
              <w:tab/>
            </w:r>
            <w:r w:rsidR="00B4143F">
              <w:rPr>
                <w:noProof/>
                <w:webHidden/>
              </w:rPr>
              <w:fldChar w:fldCharType="begin"/>
            </w:r>
            <w:r w:rsidR="00B4143F">
              <w:rPr>
                <w:noProof/>
                <w:webHidden/>
              </w:rPr>
              <w:instrText xml:space="preserve"> PAGEREF _Toc164416596 \h </w:instrText>
            </w:r>
            <w:r w:rsidR="00B4143F">
              <w:rPr>
                <w:noProof/>
                <w:webHidden/>
              </w:rPr>
            </w:r>
            <w:r w:rsidR="00B4143F">
              <w:rPr>
                <w:noProof/>
                <w:webHidden/>
              </w:rPr>
              <w:fldChar w:fldCharType="separate"/>
            </w:r>
            <w:r w:rsidR="00B4143F">
              <w:rPr>
                <w:noProof/>
                <w:webHidden/>
              </w:rPr>
              <w:t>26</w:t>
            </w:r>
            <w:r w:rsidR="00B4143F">
              <w:rPr>
                <w:noProof/>
                <w:webHidden/>
              </w:rPr>
              <w:fldChar w:fldCharType="end"/>
            </w:r>
          </w:hyperlink>
        </w:p>
        <w:p w14:paraId="7583CF54" w14:textId="0BBE55F0" w:rsidR="00B4143F" w:rsidRDefault="002757E9">
          <w:pPr>
            <w:pStyle w:val="TM2"/>
            <w:tabs>
              <w:tab w:val="left" w:pos="880"/>
              <w:tab w:val="right" w:leader="dot" w:pos="9062"/>
            </w:tabs>
            <w:rPr>
              <w:rFonts w:eastAsiaTheme="minorEastAsia"/>
              <w:noProof/>
              <w:kern w:val="2"/>
              <w:lang w:eastAsia="fr-CH"/>
              <w14:ligatures w14:val="standardContextual"/>
            </w:rPr>
          </w:pPr>
          <w:hyperlink w:anchor="_Toc164416597" w:history="1">
            <w:r w:rsidR="00B4143F" w:rsidRPr="009209E3">
              <w:rPr>
                <w:rStyle w:val="Lienhypertexte"/>
                <w:noProof/>
              </w:rPr>
              <w:t>12.2</w:t>
            </w:r>
            <w:r w:rsidR="00B4143F">
              <w:rPr>
                <w:rFonts w:eastAsiaTheme="minorEastAsia"/>
                <w:noProof/>
                <w:kern w:val="2"/>
                <w:lang w:eastAsia="fr-CH"/>
                <w14:ligatures w14:val="standardContextual"/>
              </w:rPr>
              <w:tab/>
            </w:r>
            <w:r w:rsidR="00B4143F" w:rsidRPr="009209E3">
              <w:rPr>
                <w:rStyle w:val="Lienhypertexte"/>
                <w:noProof/>
              </w:rPr>
              <w:t>Auto-évaluation et conclusion de …</w:t>
            </w:r>
            <w:r w:rsidR="00B4143F">
              <w:rPr>
                <w:noProof/>
                <w:webHidden/>
              </w:rPr>
              <w:tab/>
            </w:r>
            <w:r w:rsidR="00B4143F">
              <w:rPr>
                <w:noProof/>
                <w:webHidden/>
              </w:rPr>
              <w:fldChar w:fldCharType="begin"/>
            </w:r>
            <w:r w:rsidR="00B4143F">
              <w:rPr>
                <w:noProof/>
                <w:webHidden/>
              </w:rPr>
              <w:instrText xml:space="preserve"> PAGEREF _Toc164416597 \h </w:instrText>
            </w:r>
            <w:r w:rsidR="00B4143F">
              <w:rPr>
                <w:noProof/>
                <w:webHidden/>
              </w:rPr>
            </w:r>
            <w:r w:rsidR="00B4143F">
              <w:rPr>
                <w:noProof/>
                <w:webHidden/>
              </w:rPr>
              <w:fldChar w:fldCharType="separate"/>
            </w:r>
            <w:r w:rsidR="00B4143F">
              <w:rPr>
                <w:noProof/>
                <w:webHidden/>
              </w:rPr>
              <w:t>26</w:t>
            </w:r>
            <w:r w:rsidR="00B4143F">
              <w:rPr>
                <w:noProof/>
                <w:webHidden/>
              </w:rPr>
              <w:fldChar w:fldCharType="end"/>
            </w:r>
          </w:hyperlink>
        </w:p>
        <w:p w14:paraId="40D161B9" w14:textId="5CB5BB41" w:rsidR="00C46116" w:rsidRPr="00697273" w:rsidRDefault="00C46116">
          <w:r>
            <w:rPr>
              <w:b/>
              <w:bCs/>
              <w:lang w:val="fr-FR"/>
            </w:rPr>
            <w:fldChar w:fldCharType="end"/>
          </w:r>
        </w:p>
      </w:sdtContent>
    </w:sdt>
    <w:p w14:paraId="3B9EDA9D" w14:textId="77777777" w:rsidR="00C46116" w:rsidRPr="005037EB" w:rsidRDefault="00C46116" w:rsidP="00CD2B65">
      <w:pPr>
        <w:pStyle w:val="TxtMiseEnEvidence"/>
        <w:rPr>
          <w:rStyle w:val="CExposant"/>
        </w:rPr>
      </w:pPr>
      <w:r>
        <w:br w:type="page"/>
      </w:r>
    </w:p>
    <w:p w14:paraId="58357BCC" w14:textId="36379A56" w:rsidR="00CD2B65" w:rsidRDefault="00883C38" w:rsidP="00CD2B65">
      <w:pPr>
        <w:pStyle w:val="Titre1"/>
      </w:pPr>
      <w:bookmarkStart w:id="0" w:name="_Toc164416548"/>
      <w:r>
        <w:lastRenderedPageBreak/>
        <w:t>Introduction</w:t>
      </w:r>
      <w:r w:rsidR="00580888">
        <w:t xml:space="preserve"> et contexte du projet</w:t>
      </w:r>
      <w:bookmarkEnd w:id="0"/>
    </w:p>
    <w:p w14:paraId="36F5E0ED" w14:textId="35408459" w:rsidR="002E0021" w:rsidRDefault="002E0021" w:rsidP="004973D2">
      <w:pPr>
        <w:pStyle w:val="TxtJ"/>
      </w:pPr>
      <w:r>
        <w:t xml:space="preserve">Le projet se nomme </w:t>
      </w:r>
      <w:r w:rsidRPr="00AC5643">
        <w:rPr>
          <w:rStyle w:val="CGras"/>
        </w:rPr>
        <w:t>YouQuiz</w:t>
      </w:r>
      <w:r>
        <w:t>. Il permettra à des utilisateurs connectés de remplir des quiz ou d’en créer pour les administrateurs.</w:t>
      </w:r>
    </w:p>
    <w:p w14:paraId="11C2A404" w14:textId="77777777" w:rsidR="002E0021" w:rsidRDefault="002E0021" w:rsidP="004973D2">
      <w:pPr>
        <w:pStyle w:val="TxtJ"/>
      </w:pPr>
      <w:r>
        <w:t>Premièrement il y aura la partie qui permettra de créer des quiz pour les utilisateurs connectés sur celui-ci. Ensuite il y aura la deuxième partie qui permet à un utilisateur connecté de remplir des quiz. Un utilisateur peut aussi liker les quiz, ceux-ci seront ainsi triés par leur nombre de likes.</w:t>
      </w:r>
    </w:p>
    <w:p w14:paraId="731ADE9A" w14:textId="18C4D12C" w:rsidR="002E0021" w:rsidRDefault="002E0021" w:rsidP="004973D2">
      <w:pPr>
        <w:pStyle w:val="TxtJ"/>
      </w:pPr>
      <w:r>
        <w:t>Les quiz consistent en plusieurs questions qui ont plusieurs réponses possibles. Le choix de réponse peut être unique, multiples ou vrai ou faux.</w:t>
      </w:r>
    </w:p>
    <w:p w14:paraId="37AA2D04" w14:textId="40045A2F" w:rsidR="006A4FCF" w:rsidRPr="006A4FCF" w:rsidRDefault="002E0021" w:rsidP="004973D2">
      <w:pPr>
        <w:pStyle w:val="TxtJ"/>
      </w:pPr>
      <w:r>
        <w:t>David va s’occuper de la partie permettant la création de quiz et moi de la partie permettant de remplir les sites.</w:t>
      </w:r>
    </w:p>
    <w:p w14:paraId="16DB14E2" w14:textId="4D2839F6" w:rsidR="00206824" w:rsidRDefault="00927F35" w:rsidP="00CD1338">
      <w:pPr>
        <w:pStyle w:val="Titre1"/>
      </w:pPr>
      <w:bookmarkStart w:id="1" w:name="_Toc164416549"/>
      <w:r w:rsidRPr="00927F35">
        <w:lastRenderedPageBreak/>
        <w:t>Tests technologiques selon les exercices</w:t>
      </w:r>
      <w:bookmarkEnd w:id="1"/>
    </w:p>
    <w:p w14:paraId="6C42623D" w14:textId="77777777" w:rsidR="00927F35" w:rsidRDefault="00927F35" w:rsidP="00AF5575">
      <w:pPr>
        <w:pStyle w:val="Titre2"/>
      </w:pPr>
      <w:bookmarkStart w:id="2" w:name="_Toc164416550"/>
      <w:r>
        <w:t>Installation et Hello World</w:t>
      </w:r>
      <w:bookmarkEnd w:id="2"/>
    </w:p>
    <w:p w14:paraId="72EBA847" w14:textId="77777777" w:rsidR="00B61041" w:rsidRDefault="00B61041" w:rsidP="00B61041">
      <w:pPr>
        <w:pStyle w:val="Titre3"/>
      </w:pPr>
      <w:bookmarkStart w:id="3" w:name="_Toc164416551"/>
      <w:r>
        <w:t>Observez la console pour comprendre comment le projet est lancé et comment il tourne ?</w:t>
      </w:r>
      <w:bookmarkEnd w:id="3"/>
      <w:r>
        <w:t xml:space="preserve"> </w:t>
      </w:r>
    </w:p>
    <w:p w14:paraId="74E3FDA9" w14:textId="68E0B17F" w:rsidR="00B61041" w:rsidRDefault="00C27393" w:rsidP="00377685">
      <w:pPr>
        <w:pStyle w:val="TxtC"/>
      </w:pPr>
      <w:r w:rsidRPr="00C27393">
        <w:rPr>
          <w:noProof/>
        </w:rPr>
        <w:drawing>
          <wp:inline distT="0" distB="0" distL="0" distR="0" wp14:anchorId="0F063858" wp14:editId="614948A6">
            <wp:extent cx="6256291" cy="1771650"/>
            <wp:effectExtent l="0" t="0" r="0" b="0"/>
            <wp:docPr id="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10;&#10;Description générée automatiquement"/>
                    <pic:cNvPicPr/>
                  </pic:nvPicPr>
                  <pic:blipFill>
                    <a:blip r:embed="rId9"/>
                    <a:stretch>
                      <a:fillRect/>
                    </a:stretch>
                  </pic:blipFill>
                  <pic:spPr>
                    <a:xfrm>
                      <a:off x="0" y="0"/>
                      <a:ext cx="6310662" cy="1787047"/>
                    </a:xfrm>
                    <a:prstGeom prst="rect">
                      <a:avLst/>
                    </a:prstGeom>
                  </pic:spPr>
                </pic:pic>
              </a:graphicData>
            </a:graphic>
          </wp:inline>
        </w:drawing>
      </w:r>
    </w:p>
    <w:p w14:paraId="62141A0B" w14:textId="499296E7" w:rsidR="00996C26" w:rsidRPr="00B61041" w:rsidRDefault="00996C26" w:rsidP="00B61041">
      <w:pPr>
        <w:pStyle w:val="TxtJ"/>
      </w:pPr>
      <w:r>
        <w:t>Pour lancer le projet, on utilise Spring Boot par le port 8080</w:t>
      </w:r>
    </w:p>
    <w:p w14:paraId="55A3A7B9" w14:textId="77777777" w:rsidR="00B61041" w:rsidRDefault="00B61041" w:rsidP="00B61041">
      <w:pPr>
        <w:pStyle w:val="Titre3"/>
      </w:pPr>
      <w:bookmarkStart w:id="4" w:name="_Toc164416552"/>
      <w:r>
        <w:t>C'est quoi le build et le run de Java ? Quel outil a-t-on utiliser pour build le projet ?</w:t>
      </w:r>
      <w:bookmarkEnd w:id="4"/>
    </w:p>
    <w:p w14:paraId="5032EF66" w14:textId="374B3FB0" w:rsidR="00274BF9" w:rsidRPr="00AD42E6" w:rsidRDefault="00AD42E6" w:rsidP="00274BF9">
      <w:pPr>
        <w:pStyle w:val="TxtJ"/>
      </w:pPr>
      <w:r w:rsidRPr="00AD42E6">
        <w:t xml:space="preserve">On utilise </w:t>
      </w:r>
      <w:r w:rsidR="009C7A2E" w:rsidRPr="00AD42E6">
        <w:t>Maven</w:t>
      </w:r>
      <w:r w:rsidRPr="00AD42E6">
        <w:t xml:space="preserve"> pour build notre</w:t>
      </w:r>
      <w:r>
        <w:t xml:space="preserve"> projet</w:t>
      </w:r>
    </w:p>
    <w:p w14:paraId="02664ED6" w14:textId="77777777" w:rsidR="00B61041" w:rsidRDefault="00B61041" w:rsidP="00B61041">
      <w:pPr>
        <w:pStyle w:val="Titre3"/>
      </w:pPr>
      <w:bookmarkStart w:id="5" w:name="_Toc164416553"/>
      <w:r>
        <w:t>Y a-t-il un serveur web ?</w:t>
      </w:r>
      <w:bookmarkEnd w:id="5"/>
      <w:r>
        <w:t xml:space="preserve"> </w:t>
      </w:r>
    </w:p>
    <w:p w14:paraId="09D83C0B" w14:textId="55E4BE61" w:rsidR="00B61041" w:rsidRPr="00B61041" w:rsidRDefault="00DE0172" w:rsidP="00B61041">
      <w:pPr>
        <w:pStyle w:val="TxtJ"/>
      </w:pPr>
      <w:r>
        <w:t>Oui il y a un serveur Apache Tomcat</w:t>
      </w:r>
    </w:p>
    <w:p w14:paraId="29EB0710" w14:textId="77777777" w:rsidR="00B61041" w:rsidRDefault="00B61041" w:rsidP="00B61041">
      <w:pPr>
        <w:pStyle w:val="Titre3"/>
      </w:pPr>
      <w:bookmarkStart w:id="6" w:name="_Toc164416554"/>
      <w:r>
        <w:t>Quelle version de java est utilisée ?</w:t>
      </w:r>
      <w:bookmarkEnd w:id="6"/>
    </w:p>
    <w:p w14:paraId="3336E949" w14:textId="172D83EA" w:rsidR="00B61041" w:rsidRPr="00B61041" w:rsidRDefault="007413F4" w:rsidP="00B61041">
      <w:pPr>
        <w:pStyle w:val="TxtJ"/>
      </w:pPr>
      <w:r>
        <w:t>On utilise la version 17 de java</w:t>
      </w:r>
    </w:p>
    <w:p w14:paraId="25720917" w14:textId="59146FF3" w:rsidR="00B61041" w:rsidRDefault="00B61041" w:rsidP="00B61041">
      <w:pPr>
        <w:pStyle w:val="Titre3"/>
      </w:pPr>
      <w:bookmarkStart w:id="7" w:name="_Toc164416555"/>
      <w:r>
        <w:t>S’il y a un serveur web, quelle version utilise-t-il ?</w:t>
      </w:r>
      <w:bookmarkEnd w:id="7"/>
    </w:p>
    <w:p w14:paraId="27C780A3" w14:textId="281BCD91" w:rsidR="00B61041" w:rsidRPr="00B61041" w:rsidRDefault="003342EB" w:rsidP="00B61041">
      <w:pPr>
        <w:pStyle w:val="TxtJ"/>
      </w:pPr>
      <w:r>
        <w:t>Apache Tomcat version 10.1.16</w:t>
      </w:r>
    </w:p>
    <w:p w14:paraId="49BFA363" w14:textId="13C7F962" w:rsidR="00927F35" w:rsidRDefault="00927F35" w:rsidP="00AF5575">
      <w:pPr>
        <w:pStyle w:val="Titre2"/>
      </w:pPr>
      <w:bookmarkStart w:id="8" w:name="_Toc164416556"/>
      <w:r>
        <w:t>Conteneurisation</w:t>
      </w:r>
      <w:bookmarkEnd w:id="8"/>
    </w:p>
    <w:p w14:paraId="6053D4E9" w14:textId="77777777" w:rsidR="00377685" w:rsidRDefault="00377685" w:rsidP="00377685">
      <w:pPr>
        <w:pStyle w:val="Titre3"/>
      </w:pPr>
      <w:bookmarkStart w:id="9" w:name="_Toc164416557"/>
      <w:r>
        <w:t>Pourquoi faire un container pour une application Java ?</w:t>
      </w:r>
      <w:bookmarkEnd w:id="9"/>
    </w:p>
    <w:p w14:paraId="5D5F51A2" w14:textId="6E249881" w:rsidR="00377685" w:rsidRDefault="00E66C7B" w:rsidP="00F962AC">
      <w:pPr>
        <w:pStyle w:val="TxtListe"/>
      </w:pPr>
      <w:r>
        <w:t>Portabilité</w:t>
      </w:r>
    </w:p>
    <w:p w14:paraId="285A029E" w14:textId="594403C0" w:rsidR="00E66C7B" w:rsidRDefault="00E66C7B" w:rsidP="00F962AC">
      <w:pPr>
        <w:pStyle w:val="TxtListe"/>
      </w:pPr>
      <w:r>
        <w:t>Facilité de déploiement</w:t>
      </w:r>
    </w:p>
    <w:p w14:paraId="3068514E" w14:textId="2B0F33C9" w:rsidR="00E66C7B" w:rsidRDefault="00E66C7B" w:rsidP="00F962AC">
      <w:pPr>
        <w:pStyle w:val="TxtListe"/>
      </w:pPr>
      <w:r>
        <w:t>Gestion des dépendances</w:t>
      </w:r>
    </w:p>
    <w:p w14:paraId="34C588D4" w14:textId="030C7487" w:rsidR="00F962AC" w:rsidRPr="00377685" w:rsidRDefault="00F962AC" w:rsidP="00F962AC">
      <w:pPr>
        <w:pStyle w:val="TxtListe"/>
      </w:pPr>
      <w:r>
        <w:t>Isolation et sécurité</w:t>
      </w:r>
    </w:p>
    <w:p w14:paraId="0B1BD06E" w14:textId="178B087F" w:rsidR="00377685" w:rsidRDefault="00377685" w:rsidP="00377685">
      <w:pPr>
        <w:pStyle w:val="Titre3"/>
      </w:pPr>
      <w:bookmarkStart w:id="10" w:name="_Toc164416558"/>
      <w:r>
        <w:t xml:space="preserve">Y a-t-il un serveur web ?  Ou se </w:t>
      </w:r>
      <w:r w:rsidR="00EE733A">
        <w:t>trouve-t-il</w:t>
      </w:r>
      <w:r>
        <w:t xml:space="preserve"> ?</w:t>
      </w:r>
      <w:bookmarkEnd w:id="10"/>
      <w:r>
        <w:t xml:space="preserve"> </w:t>
      </w:r>
    </w:p>
    <w:p w14:paraId="1B492B78" w14:textId="5B683041" w:rsidR="00377685" w:rsidRPr="00377685" w:rsidRDefault="00E21486" w:rsidP="00377685">
      <w:pPr>
        <w:pStyle w:val="TxtJ"/>
      </w:pPr>
      <w:r w:rsidRPr="00E21486">
        <w:t>Oui, Tomcat, compilé dans le jar.</w:t>
      </w:r>
    </w:p>
    <w:p w14:paraId="110F64AA" w14:textId="3C9D60A7" w:rsidR="00274BF9" w:rsidRDefault="00377685" w:rsidP="00377685">
      <w:pPr>
        <w:pStyle w:val="Titre3"/>
      </w:pPr>
      <w:bookmarkStart w:id="11" w:name="_Toc164416559"/>
      <w:r>
        <w:lastRenderedPageBreak/>
        <w:t xml:space="preserve">A quoi faut-il faire attention (pensez </w:t>
      </w:r>
      <w:r w:rsidR="0035073C">
        <w:t>aux versions</w:t>
      </w:r>
      <w:r w:rsidR="00EE733A">
        <w:t xml:space="preserve"> !</w:t>
      </w:r>
      <w:r>
        <w:t>) ?</w:t>
      </w:r>
      <w:bookmarkEnd w:id="11"/>
    </w:p>
    <w:p w14:paraId="0E2F22DD" w14:textId="29DA853B" w:rsidR="00377685" w:rsidRPr="00377685" w:rsidRDefault="00933797" w:rsidP="00377685">
      <w:pPr>
        <w:pStyle w:val="TxtJ"/>
      </w:pPr>
      <w:r w:rsidRPr="00933797">
        <w:t>Changé la version de java dans le pom.xml et dans le Dockerfile.</w:t>
      </w:r>
    </w:p>
    <w:p w14:paraId="57EBF617" w14:textId="2732D906" w:rsidR="00927F35" w:rsidRDefault="00927F35" w:rsidP="00AF5575">
      <w:pPr>
        <w:pStyle w:val="Titre2"/>
      </w:pPr>
      <w:bookmarkStart w:id="12" w:name="_Toc164416560"/>
      <w:r>
        <w:t>Création d'un projet Spring Boot</w:t>
      </w:r>
      <w:bookmarkEnd w:id="12"/>
    </w:p>
    <w:p w14:paraId="3CDA5E20" w14:textId="17FF3657" w:rsidR="00C8004A" w:rsidRDefault="003D2B35" w:rsidP="003D2B35">
      <w:pPr>
        <w:pStyle w:val="Titre3"/>
      </w:pPr>
      <w:bookmarkStart w:id="13" w:name="_Toc164416561"/>
      <w:r w:rsidRPr="003D2B35">
        <w:t>Quelles sont les annotations utilisée (commencent par @) dans votre controller ?</w:t>
      </w:r>
      <w:bookmarkEnd w:id="13"/>
    </w:p>
    <w:p w14:paraId="6C63E3E4" w14:textId="1F55774A" w:rsidR="003D2B35" w:rsidRDefault="00754A50" w:rsidP="00754A50">
      <w:pPr>
        <w:pStyle w:val="TxtListe"/>
      </w:pPr>
      <w:r w:rsidRPr="00754A50">
        <w:t>@RestController</w:t>
      </w:r>
      <w:r>
        <w:t> :</w:t>
      </w:r>
      <w:r w:rsidR="004E3912">
        <w:t xml:space="preserve"> </w:t>
      </w:r>
      <w:r w:rsidR="004E3912" w:rsidRPr="004E3912">
        <w:t>Cette annotation indique que la classe est un contrôleur REST, ce qui signifie qu'elle est responsable de la gestion des requêtes HTTP et des réponses en utilisant les principes RESTful.</w:t>
      </w:r>
    </w:p>
    <w:p w14:paraId="7CFC1F44" w14:textId="68432371" w:rsidR="00754A50" w:rsidRDefault="002626E1" w:rsidP="00754A50">
      <w:pPr>
        <w:pStyle w:val="TxtListe"/>
      </w:pPr>
      <w:r w:rsidRPr="002626E1">
        <w:t>@GetMapping</w:t>
      </w:r>
      <w:r>
        <w:t> :</w:t>
      </w:r>
      <w:r w:rsidR="000515DB">
        <w:t xml:space="preserve"> </w:t>
      </w:r>
      <w:r w:rsidR="00D46802" w:rsidRPr="00D46802">
        <w:t>Cette annotation est utilisée pour mapper les requêtes HTTP GET aux méthodes de gestion appropriées dans le contrôleur. Elle spécifie que la méthode annotée répondra uniquement aux requêtes HTTP GET.</w:t>
      </w:r>
    </w:p>
    <w:p w14:paraId="1175CDC7" w14:textId="447FA414" w:rsidR="002626E1" w:rsidRDefault="002626E1" w:rsidP="00754A50">
      <w:pPr>
        <w:pStyle w:val="TxtListe"/>
      </w:pPr>
      <w:r w:rsidRPr="002626E1">
        <w:t>@PostMapping</w:t>
      </w:r>
      <w:r>
        <w:t> :</w:t>
      </w:r>
      <w:r w:rsidR="00D46802">
        <w:t xml:space="preserve"> </w:t>
      </w:r>
      <w:r w:rsidR="00D46802" w:rsidRPr="00D46802">
        <w:t>Cette annotation est utilisée pour mapper les requêtes HTTP POST aux méthodes de gestion appropriées dans le contrôleur. Elle spécifie que la méthode annotée répondra uniquement aux requêtes HTTP POST.</w:t>
      </w:r>
    </w:p>
    <w:p w14:paraId="1E8BF220" w14:textId="6591E453" w:rsidR="002626E1" w:rsidRDefault="002626E1" w:rsidP="00754A50">
      <w:pPr>
        <w:pStyle w:val="TxtListe"/>
      </w:pPr>
      <w:r w:rsidRPr="002626E1">
        <w:t>@PutMapping</w:t>
      </w:r>
      <w:r>
        <w:t> :</w:t>
      </w:r>
      <w:r w:rsidR="00D46802">
        <w:t xml:space="preserve"> </w:t>
      </w:r>
      <w:r w:rsidR="00D46802" w:rsidRPr="00D46802">
        <w:t>Cette annotation est utilisée pour mapper les requêtes HTTP PUT aux méthodes de gestion appropriées dans le contrôleur. Elle spécifie que la méthode annotée répondra uniquement aux requêtes HTTP PUT.</w:t>
      </w:r>
    </w:p>
    <w:p w14:paraId="0A9C2837" w14:textId="38DA1600" w:rsidR="002626E1" w:rsidRDefault="00AE53DB" w:rsidP="00754A50">
      <w:pPr>
        <w:pStyle w:val="TxtListe"/>
      </w:pPr>
      <w:r w:rsidRPr="00AE53DB">
        <w:t>@RequestParam</w:t>
      </w:r>
      <w:r>
        <w:t> :</w:t>
      </w:r>
      <w:r w:rsidR="00D46802">
        <w:t xml:space="preserve"> </w:t>
      </w:r>
      <w:r w:rsidR="001A5FC7" w:rsidRPr="001A5FC7">
        <w:t>Cette annotation est utilisée pour extraire les paramètres de requête de l'URL et les associer aux paramètres de la méthode dans le contrôleur. Elle permet de récupérer les valeurs des paramètres de requête HTTP dans le contrôleur.</w:t>
      </w:r>
    </w:p>
    <w:p w14:paraId="5A704F45" w14:textId="7B0DE9D9" w:rsidR="00AE53DB" w:rsidRPr="003D2B35" w:rsidRDefault="00AE53DB" w:rsidP="00754A50">
      <w:pPr>
        <w:pStyle w:val="TxtListe"/>
      </w:pPr>
      <w:r w:rsidRPr="00AE53DB">
        <w:t>@RequestBody</w:t>
      </w:r>
      <w:r>
        <w:t> :</w:t>
      </w:r>
      <w:r w:rsidR="00D46802">
        <w:t xml:space="preserve"> </w:t>
      </w:r>
      <w:r w:rsidR="001A5FC7" w:rsidRPr="001A5FC7">
        <w:t>Cette annotation est utilisée pour mapper le corps de la requête HTTP à un objet Java dans le contrôleur. Elle permet de désérialiser automatiquement le corps de la requête JSON (ou XML) en un objet Java correspondant.</w:t>
      </w:r>
    </w:p>
    <w:p w14:paraId="124CA421" w14:textId="53E9D759" w:rsidR="00927F35" w:rsidRDefault="00927F35" w:rsidP="00AF5575">
      <w:pPr>
        <w:pStyle w:val="Titre2"/>
      </w:pPr>
      <w:bookmarkStart w:id="14" w:name="_Toc164416562"/>
      <w:r>
        <w:t>Connexion à la DB JDBC</w:t>
      </w:r>
      <w:bookmarkEnd w:id="14"/>
    </w:p>
    <w:p w14:paraId="287564E3" w14:textId="7C4A0656" w:rsidR="00C216B5" w:rsidRDefault="00C216B5" w:rsidP="000148AB">
      <w:pPr>
        <w:pStyle w:val="Titre3"/>
      </w:pPr>
      <w:bookmarkStart w:id="15" w:name="_Toc164416563"/>
      <w:r>
        <w:t xml:space="preserve">Créer une </w:t>
      </w:r>
      <w:r w:rsidR="000148AB">
        <w:t>base de données dans un container</w:t>
      </w:r>
      <w:bookmarkEnd w:id="15"/>
    </w:p>
    <w:p w14:paraId="2F906240" w14:textId="5A3E7BF5" w:rsidR="000148AB" w:rsidRDefault="00327F08" w:rsidP="001F31B7">
      <w:pPr>
        <w:pStyle w:val="TxtJ"/>
      </w:pPr>
      <w:r>
        <w:t xml:space="preserve">Pour créer une nouvelle db dans un container, il faut faire </w:t>
      </w:r>
      <w:r w:rsidR="00F57BD5">
        <w:t>ces commandes :</w:t>
      </w:r>
    </w:p>
    <w:p w14:paraId="44FB9B61" w14:textId="77777777" w:rsidR="00F50695" w:rsidRDefault="00F50695" w:rsidP="00F50695">
      <w:pPr>
        <w:pStyle w:val="Txtcode"/>
      </w:pPr>
      <w:r>
        <w:t xml:space="preserve">#Création du répertoire sur la machine locale qui contiendra les données de MySQL </w:t>
      </w:r>
    </w:p>
    <w:p w14:paraId="0384BA06" w14:textId="77777777" w:rsidR="00F50695" w:rsidRDefault="00F50695" w:rsidP="00F50695">
      <w:pPr>
        <w:pStyle w:val="Txtcode"/>
      </w:pPr>
      <w:r>
        <w:t>mkdir -p /opt/mysql</w:t>
      </w:r>
    </w:p>
    <w:p w14:paraId="15E12D3B" w14:textId="77777777" w:rsidR="00F50695" w:rsidRDefault="00F50695" w:rsidP="00F50695">
      <w:pPr>
        <w:pStyle w:val="Txtcode"/>
      </w:pPr>
    </w:p>
    <w:p w14:paraId="7A90FAFC" w14:textId="77777777" w:rsidR="00F50695" w:rsidRDefault="00F50695" w:rsidP="00F50695">
      <w:pPr>
        <w:pStyle w:val="Txtcode"/>
      </w:pPr>
      <w:r>
        <w:t>#Démarrage du container MySQL</w:t>
      </w:r>
    </w:p>
    <w:p w14:paraId="450A92A0" w14:textId="47E1D654" w:rsidR="00F50695" w:rsidRPr="000148AB" w:rsidRDefault="00F50695" w:rsidP="004F641A">
      <w:pPr>
        <w:pStyle w:val="Txtcode"/>
      </w:pPr>
      <w:r>
        <w:lastRenderedPageBreak/>
        <w:t>docker run --name mysql -d -p 3306:3306 -e MYSQL_ROOT_HOST=% -e MYSQL_ROOT_PASSWORD=emf123 -v /opt/mysql:/var/lib/mysql mysql/mysql-server:8.0</w:t>
      </w:r>
    </w:p>
    <w:p w14:paraId="21413C50" w14:textId="4CF76386" w:rsidR="00927F35" w:rsidRDefault="00927F35" w:rsidP="00AF5575">
      <w:pPr>
        <w:pStyle w:val="Titre2"/>
      </w:pPr>
      <w:bookmarkStart w:id="16" w:name="_Toc164416564"/>
      <w:r>
        <w:t>Connexion à la DB JPA</w:t>
      </w:r>
      <w:bookmarkEnd w:id="16"/>
    </w:p>
    <w:p w14:paraId="504398ED" w14:textId="77777777" w:rsidR="004F641A" w:rsidRDefault="004F641A" w:rsidP="004F641A">
      <w:pPr>
        <w:pStyle w:val="Titre3"/>
      </w:pPr>
      <w:bookmarkStart w:id="17" w:name="_Toc164416565"/>
      <w:r>
        <w:t>À quoi sert l'annotation @Autowired dans vos controlleur pour les Repository ?</w:t>
      </w:r>
      <w:bookmarkEnd w:id="17"/>
    </w:p>
    <w:p w14:paraId="28B93665" w14:textId="5C210DEB" w:rsidR="004F641A" w:rsidRPr="004F641A" w:rsidRDefault="0001733B" w:rsidP="004F641A">
      <w:pPr>
        <w:pStyle w:val="TxtJ"/>
      </w:pPr>
      <w:r w:rsidRPr="0001733B">
        <w:t>L’annotation @Autowired dans Spring est utilisée pour l’injection automatique des dépendances. Cela signifie que Spring va chercher et instancier automatiquement le bean qui correspond à la dépendance déclarée.</w:t>
      </w:r>
    </w:p>
    <w:p w14:paraId="4C4E9916" w14:textId="77777777" w:rsidR="004F641A" w:rsidRDefault="004F641A" w:rsidP="004F641A">
      <w:pPr>
        <w:pStyle w:val="Titre3"/>
      </w:pPr>
      <w:bookmarkStart w:id="18" w:name="_Toc164416566"/>
      <w:r>
        <w:t>A quoi sert l'annotation @ManyToOne dans l'entité skieur ?</w:t>
      </w:r>
      <w:bookmarkEnd w:id="18"/>
      <w:r>
        <w:t xml:space="preserve"> </w:t>
      </w:r>
    </w:p>
    <w:p w14:paraId="18AA4B5C" w14:textId="55FDE902" w:rsidR="004F641A" w:rsidRPr="004F641A" w:rsidRDefault="009C5576" w:rsidP="004F641A">
      <w:pPr>
        <w:pStyle w:val="TxtJ"/>
      </w:pPr>
      <w:r w:rsidRPr="009C5576">
        <w:t>L’annotation @ManyToOne est utilisée pour établir une relation de plusieurs à un entre deux entités dans votre modèle JPA.</w:t>
      </w:r>
    </w:p>
    <w:p w14:paraId="10D1047B" w14:textId="7E53BB6D" w:rsidR="004F641A" w:rsidRDefault="004F641A" w:rsidP="004F641A">
      <w:pPr>
        <w:pStyle w:val="Titre3"/>
      </w:pPr>
      <w:bookmarkStart w:id="19" w:name="_Toc164416567"/>
      <w:r>
        <w:t>Sur la même ligne, quel FetchType est utilisé et pourquoi, rééssayer avec le FetchType LAZY et faites un getSkieur.</w:t>
      </w:r>
      <w:bookmarkEnd w:id="19"/>
    </w:p>
    <w:p w14:paraId="72CDC43C" w14:textId="0C1628D6" w:rsidR="004F641A" w:rsidRPr="004F641A" w:rsidRDefault="00D01E6F" w:rsidP="004F641A">
      <w:pPr>
        <w:pStyle w:val="TxtJ"/>
      </w:pPr>
      <w:r w:rsidRPr="00D01E6F">
        <w:t>Le FetchType est EAGER, pour aller chercher le pays directement. Si j’utilise le FetchType Lazy j’obtiens une erreur en transformant en JSON les skieurs car le pays n’est pas défini.</w:t>
      </w:r>
    </w:p>
    <w:p w14:paraId="5EB396FD" w14:textId="47B67CE3" w:rsidR="00927F35" w:rsidRDefault="00927F35" w:rsidP="00AF5575">
      <w:pPr>
        <w:pStyle w:val="Titre2"/>
      </w:pPr>
      <w:bookmarkStart w:id="20" w:name="_Toc164416568"/>
      <w:r>
        <w:t>Connexion à la DB JPA avec DTO</w:t>
      </w:r>
      <w:bookmarkEnd w:id="20"/>
    </w:p>
    <w:p w14:paraId="6F6D67C3" w14:textId="77777777" w:rsidR="00DE2AD5" w:rsidRDefault="00DE2AD5" w:rsidP="00DE2AD5">
      <w:pPr>
        <w:pStyle w:val="Titre3"/>
      </w:pPr>
      <w:bookmarkStart w:id="21" w:name="_Toc164416569"/>
      <w:r>
        <w:t>Pourquoi dans ce cas, on retrouve un SkierDTO et pas de PaysDTO ?</w:t>
      </w:r>
      <w:bookmarkEnd w:id="21"/>
    </w:p>
    <w:p w14:paraId="5A3C1D52" w14:textId="727E7235" w:rsidR="00DE2AD5" w:rsidRPr="00DE2AD5" w:rsidRDefault="001E1FC1" w:rsidP="00DE2AD5">
      <w:pPr>
        <w:pStyle w:val="TxtJ"/>
      </w:pPr>
      <w:r w:rsidRPr="001E1FC1">
        <w:t>Car Pays n’a pas de fk et donc pas besoin de fetch d’autre objets.</w:t>
      </w:r>
    </w:p>
    <w:p w14:paraId="32AF7200" w14:textId="53328AB7" w:rsidR="00EB704E" w:rsidRDefault="00DE2AD5" w:rsidP="00DE2AD5">
      <w:pPr>
        <w:pStyle w:val="Titre3"/>
      </w:pPr>
      <w:bookmarkStart w:id="22" w:name="_Toc164416570"/>
      <w:r>
        <w:t>Expliquez dans votre rapport à quoi servent les model, les repository, les dto, les services et les controlleurs en vous basant sur le code donné.</w:t>
      </w:r>
      <w:bookmarkEnd w:id="22"/>
    </w:p>
    <w:p w14:paraId="50BD6FF5" w14:textId="0BB76EC5" w:rsidR="004F4094" w:rsidRDefault="004F4094" w:rsidP="004F4094">
      <w:pPr>
        <w:pStyle w:val="TxtListe"/>
      </w:pPr>
      <w:r>
        <w:t>Model : Les modèles représentent les entités de votre domaine d’application. Dans ce cas, Skieur et Pays sont des modèles qui représentent les skieurs et les pays dans votre application.</w:t>
      </w:r>
    </w:p>
    <w:p w14:paraId="0E7CFD9F" w14:textId="104D9770" w:rsidR="004F4094" w:rsidRDefault="004F4094" w:rsidP="004F4094">
      <w:pPr>
        <w:pStyle w:val="TxtListe"/>
      </w:pPr>
      <w:r>
        <w:t>Repository : Les repositories sont des interfaces qui permettent d’interagir avec la base de données. Ils fournissent des méthodes pour effectuer des opérations CRUD (Create, Read, Update, Delete) sur les entités. Par exemple, SkieurRepository est une interface qui fournit des méthodes pour interagir avec les données de Skieur dans la base de données.</w:t>
      </w:r>
    </w:p>
    <w:p w14:paraId="6C1A7AA6" w14:textId="6F1C4A68" w:rsidR="004F4094" w:rsidRDefault="004F4094" w:rsidP="004F4094">
      <w:pPr>
        <w:pStyle w:val="TxtListe"/>
      </w:pPr>
      <w:r>
        <w:t>DTO (Data Transfer Object) : Les DTO sont des objets qui encapsulent les données qui doivent être transférées entre les différentes couches de l’application. Par exemple, SkieurDTO est un objet qui contient les données d’un Skieur qui doivent être transférées de la couche de service à la couche de contrôleur.</w:t>
      </w:r>
    </w:p>
    <w:p w14:paraId="4EE033DB" w14:textId="073D5F4D" w:rsidR="004F4094" w:rsidRDefault="004F4094" w:rsidP="004F4094">
      <w:pPr>
        <w:pStyle w:val="TxtListe"/>
      </w:pPr>
      <w:r>
        <w:lastRenderedPageBreak/>
        <w:t>Service : Les services contiennent la logique métier de l’application. Ils coordonnent les opérations entre les différentes parties de l’application, comme l’interaction avec les repositories pour récupérer ou enregistrer des données.</w:t>
      </w:r>
    </w:p>
    <w:p w14:paraId="0C1A2DE8" w14:textId="692D85E4" w:rsidR="00DE2AD5" w:rsidRPr="00DE2AD5" w:rsidRDefault="004F4094" w:rsidP="004F4094">
      <w:pPr>
        <w:pStyle w:val="TxtListe"/>
      </w:pPr>
      <w:r>
        <w:t>Controller : Les contrôleurs gèrent les interactions avec l’utilisateur. Ils reçoivent les requêtes de l’utilisateur, appellent les services appropriés pour traiter ces requêtes, et renvoient les réponses appropriées. Par exemple, dans votre code, Controller est une classe qui gère les requêtes HTTP et renvoie les réponses appropriées.</w:t>
      </w:r>
    </w:p>
    <w:p w14:paraId="2AB43E27" w14:textId="3EE1E55C" w:rsidR="00927F35" w:rsidRDefault="00927F35" w:rsidP="00AF5575">
      <w:pPr>
        <w:pStyle w:val="Titre2"/>
      </w:pPr>
      <w:bookmarkStart w:id="23" w:name="_Toc164416571"/>
      <w:r>
        <w:t>Gestion des sessions</w:t>
      </w:r>
      <w:bookmarkEnd w:id="23"/>
    </w:p>
    <w:p w14:paraId="2E14B7C8" w14:textId="25C4F360" w:rsidR="006647BB" w:rsidRDefault="00314D87" w:rsidP="006647BB">
      <w:pPr>
        <w:pStyle w:val="TxtJ"/>
      </w:pPr>
      <w:r>
        <w:t xml:space="preserve">Pour </w:t>
      </w:r>
      <w:r w:rsidR="00F0750D">
        <w:t>effectuer</w:t>
      </w:r>
      <w:r>
        <w:t xml:space="preserve"> cet exercice, j’ai </w:t>
      </w:r>
      <w:r w:rsidR="00F0750D">
        <w:t>dû</w:t>
      </w:r>
      <w:r>
        <w:t xml:space="preserve"> créer un nouveau controller avec 3 méthodes à l’intérieur. Une pour </w:t>
      </w:r>
      <w:r w:rsidR="00F0750D">
        <w:t xml:space="preserve">se login, une pour </w:t>
      </w:r>
      <w:r w:rsidR="00511DE3">
        <w:t xml:space="preserve">se </w:t>
      </w:r>
      <w:r w:rsidR="00F0750D">
        <w:t>logout et une pour compter le nombre de visites.</w:t>
      </w:r>
      <w:r w:rsidR="00C431D3">
        <w:t xml:space="preserve"> Voici le contenu du controller :</w:t>
      </w:r>
    </w:p>
    <w:p w14:paraId="044C32D4" w14:textId="77777777" w:rsidR="00C431D3" w:rsidRPr="00026585" w:rsidRDefault="00C431D3" w:rsidP="00C431D3">
      <w:pPr>
        <w:pStyle w:val="Txtcode"/>
      </w:pPr>
      <w:r w:rsidRPr="00026585">
        <w:t>@RestController</w:t>
      </w:r>
    </w:p>
    <w:p w14:paraId="7A46B140" w14:textId="77777777" w:rsidR="00C431D3" w:rsidRPr="00026585" w:rsidRDefault="00C431D3" w:rsidP="00C431D3">
      <w:pPr>
        <w:pStyle w:val="Txtcode"/>
      </w:pPr>
      <w:r w:rsidRPr="00026585">
        <w:t>@RequestMapping("/user")</w:t>
      </w:r>
    </w:p>
    <w:p w14:paraId="050AD3F9" w14:textId="77777777" w:rsidR="00C431D3" w:rsidRPr="00026585" w:rsidRDefault="00C431D3" w:rsidP="00C431D3">
      <w:pPr>
        <w:pStyle w:val="Txtcode"/>
      </w:pPr>
      <w:r w:rsidRPr="00026585">
        <w:t>public class UserController {</w:t>
      </w:r>
    </w:p>
    <w:p w14:paraId="0B72A458" w14:textId="77777777" w:rsidR="00C431D3" w:rsidRPr="00026585" w:rsidRDefault="00C431D3" w:rsidP="00C431D3">
      <w:pPr>
        <w:pStyle w:val="Txtcode"/>
      </w:pPr>
    </w:p>
    <w:p w14:paraId="48176FE0" w14:textId="77777777" w:rsidR="00C431D3" w:rsidRPr="00B4143F" w:rsidRDefault="00C431D3" w:rsidP="00C431D3">
      <w:pPr>
        <w:pStyle w:val="Txtcode"/>
      </w:pPr>
      <w:r w:rsidRPr="00026585">
        <w:t xml:space="preserve">    </w:t>
      </w:r>
      <w:r w:rsidRPr="00B4143F">
        <w:t>@PostMapping("/login")</w:t>
      </w:r>
    </w:p>
    <w:p w14:paraId="462BCF26" w14:textId="77777777" w:rsidR="00C431D3" w:rsidRPr="00C431D3" w:rsidRDefault="00C431D3" w:rsidP="00C431D3">
      <w:pPr>
        <w:pStyle w:val="Txtcode"/>
        <w:rPr>
          <w:lang w:val="en-US"/>
        </w:rPr>
      </w:pPr>
      <w:r w:rsidRPr="00B4143F">
        <w:t xml:space="preserve">    </w:t>
      </w:r>
      <w:r w:rsidRPr="00C431D3">
        <w:rPr>
          <w:lang w:val="en-US"/>
        </w:rPr>
        <w:t>public ResponseEntity&lt;String&gt; login(@RequestParam String username, @RequestParam String password, HttpSession httpSession) {</w:t>
      </w:r>
    </w:p>
    <w:p w14:paraId="19B6B86D" w14:textId="77777777" w:rsidR="00C431D3" w:rsidRPr="00C431D3" w:rsidRDefault="00C431D3" w:rsidP="00C431D3">
      <w:pPr>
        <w:pStyle w:val="Txtcode"/>
        <w:rPr>
          <w:lang w:val="de-CH"/>
        </w:rPr>
      </w:pPr>
      <w:r w:rsidRPr="00C431D3">
        <w:rPr>
          <w:lang w:val="en-US"/>
        </w:rPr>
        <w:t xml:space="preserve">        </w:t>
      </w:r>
      <w:r w:rsidRPr="00C431D3">
        <w:rPr>
          <w:lang w:val="de-CH"/>
        </w:rPr>
        <w:t>httpSession.setAttribute("username", username);</w:t>
      </w:r>
    </w:p>
    <w:p w14:paraId="11CDFC5A" w14:textId="77777777" w:rsidR="00C431D3" w:rsidRPr="00D31D38" w:rsidRDefault="00C431D3" w:rsidP="00C431D3">
      <w:pPr>
        <w:pStyle w:val="Txtcode"/>
        <w:rPr>
          <w:lang w:val="de-CH"/>
        </w:rPr>
      </w:pPr>
      <w:r w:rsidRPr="00C431D3">
        <w:rPr>
          <w:lang w:val="de-CH"/>
        </w:rPr>
        <w:t xml:space="preserve">        </w:t>
      </w:r>
      <w:r w:rsidRPr="00D31D38">
        <w:rPr>
          <w:lang w:val="de-CH"/>
        </w:rPr>
        <w:t>httpSession.setAttribute("visites", 0);</w:t>
      </w:r>
    </w:p>
    <w:p w14:paraId="2656B880" w14:textId="77777777" w:rsidR="00C431D3" w:rsidRPr="00C431D3" w:rsidRDefault="00C431D3" w:rsidP="00C431D3">
      <w:pPr>
        <w:pStyle w:val="Txtcode"/>
        <w:rPr>
          <w:lang w:val="en-US"/>
        </w:rPr>
      </w:pPr>
      <w:r w:rsidRPr="00D31D38">
        <w:rPr>
          <w:lang w:val="de-CH"/>
        </w:rPr>
        <w:t xml:space="preserve">        </w:t>
      </w:r>
      <w:r w:rsidRPr="00C431D3">
        <w:rPr>
          <w:lang w:val="en-US"/>
        </w:rPr>
        <w:t>return ResponseEntity.ok("Login successful");</w:t>
      </w:r>
    </w:p>
    <w:p w14:paraId="67F0DBFE" w14:textId="77777777" w:rsidR="00C431D3" w:rsidRPr="00C431D3" w:rsidRDefault="00C431D3" w:rsidP="00C431D3">
      <w:pPr>
        <w:pStyle w:val="Txtcode"/>
        <w:rPr>
          <w:lang w:val="en-US"/>
        </w:rPr>
      </w:pPr>
      <w:r w:rsidRPr="00C431D3">
        <w:rPr>
          <w:lang w:val="en-US"/>
        </w:rPr>
        <w:t xml:space="preserve">    }</w:t>
      </w:r>
    </w:p>
    <w:p w14:paraId="1E3482C8" w14:textId="77777777" w:rsidR="00C431D3" w:rsidRPr="00C431D3" w:rsidRDefault="00C431D3" w:rsidP="00C431D3">
      <w:pPr>
        <w:pStyle w:val="Txtcode"/>
        <w:rPr>
          <w:lang w:val="en-US"/>
        </w:rPr>
      </w:pPr>
    </w:p>
    <w:p w14:paraId="5F89EE86" w14:textId="77777777" w:rsidR="00C431D3" w:rsidRPr="00C431D3" w:rsidRDefault="00C431D3" w:rsidP="00C431D3">
      <w:pPr>
        <w:pStyle w:val="Txtcode"/>
        <w:rPr>
          <w:lang w:val="en-US"/>
        </w:rPr>
      </w:pPr>
      <w:r w:rsidRPr="00C431D3">
        <w:rPr>
          <w:lang w:val="en-US"/>
        </w:rPr>
        <w:t xml:space="preserve">    @PostMapping("/logout")</w:t>
      </w:r>
    </w:p>
    <w:p w14:paraId="4990698A" w14:textId="77777777" w:rsidR="00C431D3" w:rsidRPr="00C431D3" w:rsidRDefault="00C431D3" w:rsidP="00C431D3">
      <w:pPr>
        <w:pStyle w:val="Txtcode"/>
        <w:rPr>
          <w:lang w:val="en-US"/>
        </w:rPr>
      </w:pPr>
      <w:r w:rsidRPr="00C431D3">
        <w:rPr>
          <w:lang w:val="en-US"/>
        </w:rPr>
        <w:t xml:space="preserve">    public ResponseEntity&lt;String&gt; logout(HttpSession httpSession) {</w:t>
      </w:r>
    </w:p>
    <w:p w14:paraId="442DAB53" w14:textId="77777777" w:rsidR="00C431D3" w:rsidRPr="00C431D3" w:rsidRDefault="00C431D3" w:rsidP="00C431D3">
      <w:pPr>
        <w:pStyle w:val="Txtcode"/>
        <w:rPr>
          <w:lang w:val="en-US"/>
        </w:rPr>
      </w:pPr>
      <w:r w:rsidRPr="00C431D3">
        <w:rPr>
          <w:lang w:val="en-US"/>
        </w:rPr>
        <w:t xml:space="preserve">        httpSession.invalidate();</w:t>
      </w:r>
    </w:p>
    <w:p w14:paraId="271260FA" w14:textId="77777777" w:rsidR="00C431D3" w:rsidRPr="00C431D3" w:rsidRDefault="00C431D3" w:rsidP="00C431D3">
      <w:pPr>
        <w:pStyle w:val="Txtcode"/>
        <w:rPr>
          <w:lang w:val="en-US"/>
        </w:rPr>
      </w:pPr>
      <w:r w:rsidRPr="00C431D3">
        <w:rPr>
          <w:lang w:val="en-US"/>
        </w:rPr>
        <w:t xml:space="preserve">        return ResponseEntity.ok("Logout successful");</w:t>
      </w:r>
    </w:p>
    <w:p w14:paraId="071F17C9" w14:textId="77777777" w:rsidR="00C431D3" w:rsidRPr="00C431D3" w:rsidRDefault="00C431D3" w:rsidP="00C431D3">
      <w:pPr>
        <w:pStyle w:val="Txtcode"/>
        <w:rPr>
          <w:lang w:val="en-US"/>
        </w:rPr>
      </w:pPr>
      <w:r w:rsidRPr="00C431D3">
        <w:rPr>
          <w:lang w:val="en-US"/>
        </w:rPr>
        <w:t xml:space="preserve">    }</w:t>
      </w:r>
    </w:p>
    <w:p w14:paraId="4EE04001" w14:textId="77777777" w:rsidR="00C431D3" w:rsidRPr="00C431D3" w:rsidRDefault="00C431D3" w:rsidP="00C431D3">
      <w:pPr>
        <w:pStyle w:val="Txtcode"/>
        <w:rPr>
          <w:lang w:val="en-US"/>
        </w:rPr>
      </w:pPr>
    </w:p>
    <w:p w14:paraId="0C0432DE" w14:textId="77777777" w:rsidR="00C431D3" w:rsidRPr="00C431D3" w:rsidRDefault="00C431D3" w:rsidP="00C431D3">
      <w:pPr>
        <w:pStyle w:val="Txtcode"/>
        <w:rPr>
          <w:lang w:val="en-US"/>
        </w:rPr>
      </w:pPr>
      <w:r w:rsidRPr="00C431D3">
        <w:rPr>
          <w:lang w:val="en-US"/>
        </w:rPr>
        <w:t xml:space="preserve">    @GetMapping("/visites")</w:t>
      </w:r>
    </w:p>
    <w:p w14:paraId="18203396" w14:textId="77777777" w:rsidR="00C431D3" w:rsidRPr="00C431D3" w:rsidRDefault="00C431D3" w:rsidP="00C431D3">
      <w:pPr>
        <w:pStyle w:val="Txtcode"/>
        <w:rPr>
          <w:lang w:val="en-US"/>
        </w:rPr>
      </w:pPr>
      <w:r w:rsidRPr="00C431D3">
        <w:rPr>
          <w:lang w:val="en-US"/>
        </w:rPr>
        <w:t xml:space="preserve">    public ResponseEntity&lt;String&gt; getVisites(HttpSession httpSession) {</w:t>
      </w:r>
    </w:p>
    <w:p w14:paraId="2667B92A" w14:textId="77777777" w:rsidR="00C431D3" w:rsidRPr="00C431D3" w:rsidRDefault="00C431D3" w:rsidP="00C431D3">
      <w:pPr>
        <w:pStyle w:val="Txtcode"/>
        <w:rPr>
          <w:lang w:val="en-US"/>
        </w:rPr>
      </w:pPr>
      <w:r w:rsidRPr="00C431D3">
        <w:rPr>
          <w:lang w:val="en-US"/>
        </w:rPr>
        <w:t xml:space="preserve">        Integer visites = (Integer) httpSession.getAttribute("visites");</w:t>
      </w:r>
    </w:p>
    <w:p w14:paraId="74375885" w14:textId="77777777" w:rsidR="00C431D3" w:rsidRPr="00C431D3" w:rsidRDefault="00C431D3" w:rsidP="00C431D3">
      <w:pPr>
        <w:pStyle w:val="Txtcode"/>
        <w:rPr>
          <w:lang w:val="en-US"/>
        </w:rPr>
      </w:pPr>
      <w:r w:rsidRPr="00C431D3">
        <w:rPr>
          <w:lang w:val="en-US"/>
        </w:rPr>
        <w:t xml:space="preserve">        if (visites == null) {</w:t>
      </w:r>
    </w:p>
    <w:p w14:paraId="0A4BE579" w14:textId="77777777" w:rsidR="00C431D3" w:rsidRPr="00C431D3" w:rsidRDefault="00C431D3" w:rsidP="00C431D3">
      <w:pPr>
        <w:pStyle w:val="Txtcode"/>
        <w:rPr>
          <w:lang w:val="en-US"/>
        </w:rPr>
      </w:pPr>
      <w:r w:rsidRPr="00C431D3">
        <w:rPr>
          <w:lang w:val="en-US"/>
        </w:rPr>
        <w:t xml:space="preserve">            return ResponseEntity.status(HttpStatus.I_AM_A_TEAPOT).body("NON !!!"); </w:t>
      </w:r>
    </w:p>
    <w:p w14:paraId="1CAF0FE0" w14:textId="77777777" w:rsidR="00C431D3" w:rsidRDefault="00C431D3" w:rsidP="00C431D3">
      <w:pPr>
        <w:pStyle w:val="Txtcode"/>
      </w:pPr>
      <w:r w:rsidRPr="00C431D3">
        <w:rPr>
          <w:lang w:val="en-US"/>
        </w:rPr>
        <w:t xml:space="preserve">        </w:t>
      </w:r>
      <w:r>
        <w:t>}</w:t>
      </w:r>
    </w:p>
    <w:p w14:paraId="0300D1B4" w14:textId="77777777" w:rsidR="00C431D3" w:rsidRDefault="00C431D3" w:rsidP="00C431D3">
      <w:pPr>
        <w:pStyle w:val="Txtcode"/>
      </w:pPr>
      <w:r>
        <w:lastRenderedPageBreak/>
        <w:t xml:space="preserve">        visites++;</w:t>
      </w:r>
    </w:p>
    <w:p w14:paraId="5179AB40" w14:textId="77777777" w:rsidR="00C431D3" w:rsidRDefault="00C431D3" w:rsidP="00C431D3">
      <w:pPr>
        <w:pStyle w:val="Txtcode"/>
      </w:pPr>
      <w:r>
        <w:t xml:space="preserve">        httpSession.setAttribute("visites", visites);</w:t>
      </w:r>
    </w:p>
    <w:p w14:paraId="43AB8D52" w14:textId="77777777" w:rsidR="00C431D3" w:rsidRDefault="00C431D3" w:rsidP="00C431D3">
      <w:pPr>
        <w:pStyle w:val="Txtcode"/>
      </w:pPr>
      <w:r>
        <w:t xml:space="preserve">        return ResponseEntity.ok("Visites : " + visites);</w:t>
      </w:r>
    </w:p>
    <w:p w14:paraId="27594FD1" w14:textId="77777777" w:rsidR="00C431D3" w:rsidRDefault="00C431D3" w:rsidP="00C431D3">
      <w:pPr>
        <w:pStyle w:val="Txtcode"/>
      </w:pPr>
      <w:r>
        <w:t xml:space="preserve">    }</w:t>
      </w:r>
    </w:p>
    <w:p w14:paraId="5AEAB60E" w14:textId="2857D447" w:rsidR="00C431D3" w:rsidRDefault="00C431D3" w:rsidP="00C431D3">
      <w:pPr>
        <w:pStyle w:val="Txtcode"/>
      </w:pPr>
      <w:r>
        <w:t>}</w:t>
      </w:r>
    </w:p>
    <w:p w14:paraId="6316E37E" w14:textId="45B4996F" w:rsidR="00C431D3" w:rsidRDefault="00C431D3" w:rsidP="00C431D3">
      <w:pPr>
        <w:pStyle w:val="TxtJ"/>
      </w:pPr>
      <w:r>
        <w:t>Il ne faut pas ou</w:t>
      </w:r>
      <w:r w:rsidR="00643EB5">
        <w:t xml:space="preserve">blier </w:t>
      </w:r>
      <w:r w:rsidR="003E027F">
        <w:t xml:space="preserve">d’ajouter l’import pour </w:t>
      </w:r>
      <w:r w:rsidR="00C12EFE">
        <w:t>httpSession</w:t>
      </w:r>
    </w:p>
    <w:p w14:paraId="0E36EFCF" w14:textId="292FC004" w:rsidR="00C12EFE" w:rsidRDefault="00C12EFE" w:rsidP="00C12EFE">
      <w:pPr>
        <w:pStyle w:val="Txtcode"/>
      </w:pPr>
      <w:r w:rsidRPr="00C12EFE">
        <w:t>import jakarta.servlet.http.HttpSession;</w:t>
      </w:r>
    </w:p>
    <w:p w14:paraId="4B5D2CF5" w14:textId="7A90F041" w:rsidR="00C12EFE" w:rsidRDefault="00C12EFE" w:rsidP="00C431D3">
      <w:pPr>
        <w:pStyle w:val="TxtJ"/>
      </w:pPr>
      <w:r>
        <w:t xml:space="preserve">Ensuite pour tester je me suis rendu sur </w:t>
      </w:r>
      <w:r w:rsidR="00305936">
        <w:t>Postman</w:t>
      </w:r>
      <w:r>
        <w:t xml:space="preserve"> et </w:t>
      </w:r>
      <w:r w:rsidR="00305936">
        <w:t>j’ai tester mes méthodes comme ceci :</w:t>
      </w:r>
    </w:p>
    <w:p w14:paraId="1EEF42E2" w14:textId="2167FFE4" w:rsidR="00305936" w:rsidRDefault="00305936" w:rsidP="00C431D3">
      <w:pPr>
        <w:pStyle w:val="TxtJ"/>
      </w:pPr>
      <w:r>
        <w:t>Login :</w:t>
      </w:r>
    </w:p>
    <w:p w14:paraId="37FC8575" w14:textId="7B2298CF" w:rsidR="00305936" w:rsidRDefault="00B514AA" w:rsidP="00B514AA">
      <w:pPr>
        <w:pStyle w:val="TxtC"/>
      </w:pPr>
      <w:r w:rsidRPr="00B514AA">
        <w:rPr>
          <w:noProof/>
        </w:rPr>
        <w:drawing>
          <wp:inline distT="0" distB="0" distL="0" distR="0" wp14:anchorId="794D4305" wp14:editId="05FC499B">
            <wp:extent cx="2743200" cy="2900994"/>
            <wp:effectExtent l="0" t="0" r="0" b="0"/>
            <wp:docPr id="2" name="Image 2"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logiciel, affichage&#10;&#10;Description générée automatiquement"/>
                    <pic:cNvPicPr/>
                  </pic:nvPicPr>
                  <pic:blipFill>
                    <a:blip r:embed="rId10"/>
                    <a:stretch>
                      <a:fillRect/>
                    </a:stretch>
                  </pic:blipFill>
                  <pic:spPr>
                    <a:xfrm>
                      <a:off x="0" y="0"/>
                      <a:ext cx="2744669" cy="2902547"/>
                    </a:xfrm>
                    <a:prstGeom prst="rect">
                      <a:avLst/>
                    </a:prstGeom>
                  </pic:spPr>
                </pic:pic>
              </a:graphicData>
            </a:graphic>
          </wp:inline>
        </w:drawing>
      </w:r>
    </w:p>
    <w:p w14:paraId="3993ECDB" w14:textId="484B570C" w:rsidR="00B514AA" w:rsidRDefault="00B514AA" w:rsidP="00B514AA">
      <w:pPr>
        <w:pStyle w:val="TxtJ"/>
      </w:pPr>
      <w:r>
        <w:t>Pour le comptage de visites :</w:t>
      </w:r>
    </w:p>
    <w:p w14:paraId="68BD6411" w14:textId="2263433E" w:rsidR="00B514AA" w:rsidRDefault="00C70166" w:rsidP="00B514AA">
      <w:pPr>
        <w:pStyle w:val="TxtC"/>
      </w:pPr>
      <w:r w:rsidRPr="00C70166">
        <w:rPr>
          <w:noProof/>
        </w:rPr>
        <w:lastRenderedPageBreak/>
        <w:drawing>
          <wp:inline distT="0" distB="0" distL="0" distR="0" wp14:anchorId="551754EC" wp14:editId="55CB291B">
            <wp:extent cx="2686050" cy="3224497"/>
            <wp:effectExtent l="0" t="0" r="0" b="0"/>
            <wp:docPr id="3" name="Image 3"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logiciel, nombre&#10;&#10;Description générée automatiquement"/>
                    <pic:cNvPicPr/>
                  </pic:nvPicPr>
                  <pic:blipFill>
                    <a:blip r:embed="rId11"/>
                    <a:stretch>
                      <a:fillRect/>
                    </a:stretch>
                  </pic:blipFill>
                  <pic:spPr>
                    <a:xfrm>
                      <a:off x="0" y="0"/>
                      <a:ext cx="2691130" cy="3230595"/>
                    </a:xfrm>
                    <a:prstGeom prst="rect">
                      <a:avLst/>
                    </a:prstGeom>
                  </pic:spPr>
                </pic:pic>
              </a:graphicData>
            </a:graphic>
          </wp:inline>
        </w:drawing>
      </w:r>
    </w:p>
    <w:p w14:paraId="66BB0151" w14:textId="4A975410" w:rsidR="00B514AA" w:rsidRDefault="00C70166" w:rsidP="00B514AA">
      <w:pPr>
        <w:pStyle w:val="TxtJ"/>
      </w:pPr>
      <w:r>
        <w:t>Pour le logout :</w:t>
      </w:r>
    </w:p>
    <w:p w14:paraId="234C8E0D" w14:textId="0E2624A9" w:rsidR="00C70166" w:rsidRPr="006647BB" w:rsidRDefault="009A6ED3" w:rsidP="009A6ED3">
      <w:pPr>
        <w:pStyle w:val="TxtC"/>
      </w:pPr>
      <w:r w:rsidRPr="009A6ED3">
        <w:rPr>
          <w:noProof/>
        </w:rPr>
        <w:drawing>
          <wp:inline distT="0" distB="0" distL="0" distR="0" wp14:anchorId="68592BCD" wp14:editId="7B79C841">
            <wp:extent cx="3171825" cy="3043875"/>
            <wp:effectExtent l="0" t="0" r="0" b="4445"/>
            <wp:docPr id="4" name="Image 4"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logiciel, affichage&#10;&#10;Description générée automatiquement"/>
                    <pic:cNvPicPr/>
                  </pic:nvPicPr>
                  <pic:blipFill>
                    <a:blip r:embed="rId12"/>
                    <a:stretch>
                      <a:fillRect/>
                    </a:stretch>
                  </pic:blipFill>
                  <pic:spPr>
                    <a:xfrm>
                      <a:off x="0" y="0"/>
                      <a:ext cx="3176188" cy="3048062"/>
                    </a:xfrm>
                    <a:prstGeom prst="rect">
                      <a:avLst/>
                    </a:prstGeom>
                  </pic:spPr>
                </pic:pic>
              </a:graphicData>
            </a:graphic>
          </wp:inline>
        </w:drawing>
      </w:r>
    </w:p>
    <w:p w14:paraId="5FC13AA1" w14:textId="7B28CC8A" w:rsidR="00927F35" w:rsidRDefault="00927F35" w:rsidP="00AF5575">
      <w:pPr>
        <w:pStyle w:val="Titre2"/>
      </w:pPr>
      <w:bookmarkStart w:id="24" w:name="_Toc164416572"/>
      <w:r>
        <w:t>Documentation API avec Swagger</w:t>
      </w:r>
      <w:bookmarkEnd w:id="24"/>
    </w:p>
    <w:p w14:paraId="693206D8" w14:textId="081DE234" w:rsidR="00C76D40" w:rsidRDefault="00627810" w:rsidP="00C76D40">
      <w:pPr>
        <w:pStyle w:val="TxtJ"/>
      </w:pPr>
      <w:r>
        <w:t xml:space="preserve">Pour </w:t>
      </w:r>
      <w:r w:rsidR="000A5E26">
        <w:t>faire notre documentation avec Swagger, j’ai dû ajouter une dépendance dans mon pom.xml :</w:t>
      </w:r>
    </w:p>
    <w:p w14:paraId="505ECCCD" w14:textId="77777777" w:rsidR="0062750F" w:rsidRPr="0062750F" w:rsidRDefault="0062750F" w:rsidP="0062750F">
      <w:pPr>
        <w:pStyle w:val="Txtcode"/>
        <w:rPr>
          <w:lang w:val="en-US"/>
        </w:rPr>
      </w:pPr>
      <w:r w:rsidRPr="0062750F">
        <w:rPr>
          <w:lang w:val="en-US"/>
        </w:rPr>
        <w:t>&lt;dependency&gt;</w:t>
      </w:r>
    </w:p>
    <w:p w14:paraId="5FE3B1AF" w14:textId="77777777" w:rsidR="0062750F" w:rsidRPr="0062750F" w:rsidRDefault="0062750F" w:rsidP="0062750F">
      <w:pPr>
        <w:pStyle w:val="Txtcode"/>
        <w:rPr>
          <w:lang w:val="en-US"/>
        </w:rPr>
      </w:pPr>
      <w:r w:rsidRPr="0062750F">
        <w:rPr>
          <w:lang w:val="en-US"/>
        </w:rPr>
        <w:t xml:space="preserve">      &lt;groupId&gt;org.springdoc&lt;/groupId&gt;</w:t>
      </w:r>
    </w:p>
    <w:p w14:paraId="3D245EEA" w14:textId="77777777" w:rsidR="0062750F" w:rsidRPr="0062750F" w:rsidRDefault="0062750F" w:rsidP="0062750F">
      <w:pPr>
        <w:pStyle w:val="Txtcode"/>
        <w:rPr>
          <w:lang w:val="en-US"/>
        </w:rPr>
      </w:pPr>
      <w:r w:rsidRPr="0062750F">
        <w:rPr>
          <w:lang w:val="en-US"/>
        </w:rPr>
        <w:t xml:space="preserve">      &lt;artifactId&gt;springdoc-openapi-starter-webmvc-ui&lt;/artifactId&gt;</w:t>
      </w:r>
    </w:p>
    <w:p w14:paraId="375A16C4" w14:textId="77777777" w:rsidR="0062750F" w:rsidRDefault="0062750F" w:rsidP="0062750F">
      <w:pPr>
        <w:pStyle w:val="Txtcode"/>
      </w:pPr>
      <w:r w:rsidRPr="0062750F">
        <w:rPr>
          <w:lang w:val="en-US"/>
        </w:rPr>
        <w:t xml:space="preserve">      </w:t>
      </w:r>
      <w:r>
        <w:t>&lt;version&gt;2.3.0&lt;/version&gt;</w:t>
      </w:r>
    </w:p>
    <w:p w14:paraId="0A86413B" w14:textId="16283C4A" w:rsidR="000A5E26" w:rsidRDefault="0062750F" w:rsidP="0062750F">
      <w:pPr>
        <w:pStyle w:val="Txtcode"/>
      </w:pPr>
      <w:r>
        <w:lastRenderedPageBreak/>
        <w:t xml:space="preserve">   &lt;/dependency&gt;</w:t>
      </w:r>
    </w:p>
    <w:p w14:paraId="7E2B4108" w14:textId="3A7A4A3A" w:rsidR="0062750F" w:rsidRDefault="0062750F" w:rsidP="00C76D40">
      <w:pPr>
        <w:pStyle w:val="TxtJ"/>
      </w:pPr>
      <w:r>
        <w:t xml:space="preserve">Une fois que c’est ajouté j’ai relancé mon projet et je suis allé sur ce lien pour voir ma doc : </w:t>
      </w:r>
      <w:r w:rsidR="007A10A8" w:rsidRPr="007A10A8">
        <w:t>http://localhost:8080/swagger-ui/index.html</w:t>
      </w:r>
    </w:p>
    <w:p w14:paraId="4221DDB5" w14:textId="5636CB99" w:rsidR="0062750F" w:rsidRPr="00C76D40" w:rsidRDefault="004450ED" w:rsidP="004450ED">
      <w:pPr>
        <w:pStyle w:val="TxtC"/>
      </w:pPr>
      <w:r w:rsidRPr="004450ED">
        <w:rPr>
          <w:noProof/>
        </w:rPr>
        <w:drawing>
          <wp:inline distT="0" distB="0" distL="0" distR="0" wp14:anchorId="0F2D897F" wp14:editId="2F321904">
            <wp:extent cx="5760720" cy="3521075"/>
            <wp:effectExtent l="0" t="0" r="0" b="3175"/>
            <wp:docPr id="5" name="Image 5"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affichage, logiciel&#10;&#10;Description générée automatiquement"/>
                    <pic:cNvPicPr/>
                  </pic:nvPicPr>
                  <pic:blipFill>
                    <a:blip r:embed="rId13"/>
                    <a:stretch>
                      <a:fillRect/>
                    </a:stretch>
                  </pic:blipFill>
                  <pic:spPr>
                    <a:xfrm>
                      <a:off x="0" y="0"/>
                      <a:ext cx="5760720" cy="3521075"/>
                    </a:xfrm>
                    <a:prstGeom prst="rect">
                      <a:avLst/>
                    </a:prstGeom>
                  </pic:spPr>
                </pic:pic>
              </a:graphicData>
            </a:graphic>
          </wp:inline>
        </w:drawing>
      </w:r>
    </w:p>
    <w:p w14:paraId="2B6C591C" w14:textId="673BCD55" w:rsidR="00441FCA" w:rsidRDefault="00927F35" w:rsidP="00AF5575">
      <w:pPr>
        <w:pStyle w:val="Titre2"/>
      </w:pPr>
      <w:bookmarkStart w:id="25" w:name="_Toc164416573"/>
      <w:r>
        <w:t>Hébergement</w:t>
      </w:r>
      <w:bookmarkEnd w:id="25"/>
    </w:p>
    <w:p w14:paraId="6B682181" w14:textId="77777777" w:rsidR="00AF5575" w:rsidRDefault="00AF5575" w:rsidP="00AF5575">
      <w:pPr>
        <w:pStyle w:val="Titre1"/>
      </w:pPr>
      <w:bookmarkStart w:id="26" w:name="_Toc164416574"/>
      <w:r>
        <w:lastRenderedPageBreak/>
        <w:t>Analyse à faire complètement avec EA -&gt; à rendre uniquement le fichier EA</w:t>
      </w:r>
      <w:bookmarkEnd w:id="26"/>
    </w:p>
    <w:p w14:paraId="14DA4AE0" w14:textId="1B06AC30" w:rsidR="00AF5575" w:rsidRDefault="00AF5575" w:rsidP="00AF5575">
      <w:pPr>
        <w:pStyle w:val="Titre2"/>
        <w:rPr>
          <w:lang w:val="en-US"/>
        </w:rPr>
      </w:pPr>
      <w:bookmarkStart w:id="27" w:name="_Toc164416575"/>
      <w:r w:rsidRPr="00AF5575">
        <w:rPr>
          <w:lang w:val="en-US"/>
        </w:rPr>
        <w:t>Use case client et use case Rest</w:t>
      </w:r>
      <w:bookmarkEnd w:id="27"/>
    </w:p>
    <w:p w14:paraId="42206B3A" w14:textId="1C615CCA" w:rsidR="00026585" w:rsidRDefault="00FD6A65" w:rsidP="00FD6A65">
      <w:pPr>
        <w:pStyle w:val="Titre3"/>
      </w:pPr>
      <w:bookmarkStart w:id="28" w:name="_Toc164416576"/>
      <w:r>
        <w:rPr>
          <w:lang w:val="en-US"/>
        </w:rPr>
        <w:t>Use ca</w:t>
      </w:r>
      <w:r>
        <w:t>se client</w:t>
      </w:r>
      <w:r w:rsidR="008248EF">
        <w:t xml:space="preserve"> 1</w:t>
      </w:r>
      <w:bookmarkEnd w:id="28"/>
    </w:p>
    <w:p w14:paraId="3BC1EEB2" w14:textId="4ABB74D6" w:rsidR="00FD6A65" w:rsidRDefault="005A680C" w:rsidP="005576C9">
      <w:pPr>
        <w:pStyle w:val="TxtC"/>
      </w:pPr>
      <w:r>
        <w:rPr>
          <w:noProof/>
        </w:rPr>
        <w:drawing>
          <wp:inline distT="0" distB="0" distL="0" distR="0" wp14:anchorId="147E17FA" wp14:editId="4C0EE907">
            <wp:extent cx="6227396" cy="6524625"/>
            <wp:effectExtent l="0" t="0" r="2540" b="0"/>
            <wp:docPr id="5038718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7189" name="Image 1" descr="Une image contenant texte, capture d’écran, diagramme, ligne&#10;&#10;Description générée automatiquement"/>
                    <pic:cNvPicPr/>
                  </pic:nvPicPr>
                  <pic:blipFill>
                    <a:blip r:embed="rId14"/>
                    <a:stretch>
                      <a:fillRect/>
                    </a:stretch>
                  </pic:blipFill>
                  <pic:spPr>
                    <a:xfrm>
                      <a:off x="0" y="0"/>
                      <a:ext cx="6230396" cy="6527768"/>
                    </a:xfrm>
                    <a:prstGeom prst="rect">
                      <a:avLst/>
                    </a:prstGeom>
                  </pic:spPr>
                </pic:pic>
              </a:graphicData>
            </a:graphic>
          </wp:inline>
        </w:drawing>
      </w:r>
    </w:p>
    <w:p w14:paraId="7FD5787B" w14:textId="5A7FDD36" w:rsidR="00FD6A65" w:rsidRDefault="00FD6A65" w:rsidP="00843B16">
      <w:pPr>
        <w:pStyle w:val="Titre3"/>
      </w:pPr>
      <w:bookmarkStart w:id="29" w:name="_Toc164416577"/>
      <w:r>
        <w:lastRenderedPageBreak/>
        <w:t>Use case</w:t>
      </w:r>
      <w:r w:rsidR="00843B16">
        <w:t xml:space="preserve"> client 2</w:t>
      </w:r>
      <w:bookmarkEnd w:id="29"/>
    </w:p>
    <w:p w14:paraId="6438B5BE" w14:textId="04F597FC" w:rsidR="00843B16" w:rsidRDefault="005A680C" w:rsidP="005576C9">
      <w:pPr>
        <w:pStyle w:val="TxtC"/>
      </w:pPr>
      <w:r>
        <w:rPr>
          <w:noProof/>
        </w:rPr>
        <w:drawing>
          <wp:inline distT="0" distB="0" distL="0" distR="0" wp14:anchorId="5CD45F95" wp14:editId="491643C6">
            <wp:extent cx="6336489" cy="6638925"/>
            <wp:effectExtent l="0" t="0" r="7620" b="0"/>
            <wp:docPr id="1000469539" name="Image 1" descr="Une image contenant capture d’écran,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9539" name="Image 1" descr="Une image contenant capture d’écran, texte, diagramme, ligne&#10;&#10;Description générée automatiquement"/>
                    <pic:cNvPicPr/>
                  </pic:nvPicPr>
                  <pic:blipFill>
                    <a:blip r:embed="rId15"/>
                    <a:stretch>
                      <a:fillRect/>
                    </a:stretch>
                  </pic:blipFill>
                  <pic:spPr>
                    <a:xfrm>
                      <a:off x="0" y="0"/>
                      <a:ext cx="6339643" cy="6642230"/>
                    </a:xfrm>
                    <a:prstGeom prst="rect">
                      <a:avLst/>
                    </a:prstGeom>
                  </pic:spPr>
                </pic:pic>
              </a:graphicData>
            </a:graphic>
          </wp:inline>
        </w:drawing>
      </w:r>
    </w:p>
    <w:p w14:paraId="39E798E2" w14:textId="513868F9" w:rsidR="00843B16" w:rsidRDefault="00843B16" w:rsidP="00843B16">
      <w:pPr>
        <w:pStyle w:val="Titre3"/>
      </w:pPr>
      <w:bookmarkStart w:id="30" w:name="_Toc164416578"/>
      <w:r>
        <w:lastRenderedPageBreak/>
        <w:t>Use case API Gateway</w:t>
      </w:r>
      <w:bookmarkEnd w:id="30"/>
    </w:p>
    <w:p w14:paraId="70C13666" w14:textId="6EC39684" w:rsidR="00843B16" w:rsidRDefault="005576C9" w:rsidP="005576C9">
      <w:pPr>
        <w:pStyle w:val="TxtC"/>
      </w:pPr>
      <w:r w:rsidRPr="005576C9">
        <w:rPr>
          <w:noProof/>
        </w:rPr>
        <w:drawing>
          <wp:inline distT="0" distB="0" distL="0" distR="0" wp14:anchorId="60724554" wp14:editId="0CF72B14">
            <wp:extent cx="6238875" cy="6679007"/>
            <wp:effectExtent l="0" t="0" r="0" b="7620"/>
            <wp:docPr id="1708422228" name="Image 1" descr="Une image contenant texte, diagramme,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22228" name="Image 1" descr="Une image contenant texte, diagramme, capture d’écran, Caractère coloré&#10;&#10;Description générée automatiquement"/>
                    <pic:cNvPicPr/>
                  </pic:nvPicPr>
                  <pic:blipFill>
                    <a:blip r:embed="rId16"/>
                    <a:stretch>
                      <a:fillRect/>
                    </a:stretch>
                  </pic:blipFill>
                  <pic:spPr>
                    <a:xfrm>
                      <a:off x="0" y="0"/>
                      <a:ext cx="6241998" cy="6682350"/>
                    </a:xfrm>
                    <a:prstGeom prst="rect">
                      <a:avLst/>
                    </a:prstGeom>
                  </pic:spPr>
                </pic:pic>
              </a:graphicData>
            </a:graphic>
          </wp:inline>
        </w:drawing>
      </w:r>
    </w:p>
    <w:p w14:paraId="1AB10429" w14:textId="3B37B85D" w:rsidR="00843B16" w:rsidRDefault="00843B16" w:rsidP="00843B16">
      <w:pPr>
        <w:pStyle w:val="Titre3"/>
      </w:pPr>
      <w:bookmarkStart w:id="31" w:name="_Toc164416579"/>
      <w:r>
        <w:lastRenderedPageBreak/>
        <w:t>Use case API Rest 1</w:t>
      </w:r>
      <w:bookmarkEnd w:id="31"/>
    </w:p>
    <w:p w14:paraId="3149A286" w14:textId="3F67A0E6" w:rsidR="00843B16" w:rsidRDefault="005576C9" w:rsidP="005576C9">
      <w:pPr>
        <w:pStyle w:val="TxtC"/>
      </w:pPr>
      <w:r>
        <w:rPr>
          <w:noProof/>
        </w:rPr>
        <w:drawing>
          <wp:inline distT="0" distB="0" distL="0" distR="0" wp14:anchorId="05946C87" wp14:editId="4F3179C8">
            <wp:extent cx="6354289" cy="4819650"/>
            <wp:effectExtent l="0" t="0" r="8890" b="0"/>
            <wp:docPr id="54353839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38397" name="Image 1" descr="Une image contenant texte, capture d’écran, diagramme, ligne&#10;&#10;Description générée automatiquement"/>
                    <pic:cNvPicPr/>
                  </pic:nvPicPr>
                  <pic:blipFill>
                    <a:blip r:embed="rId17"/>
                    <a:stretch>
                      <a:fillRect/>
                    </a:stretch>
                  </pic:blipFill>
                  <pic:spPr>
                    <a:xfrm>
                      <a:off x="0" y="0"/>
                      <a:ext cx="6358533" cy="4822869"/>
                    </a:xfrm>
                    <a:prstGeom prst="rect">
                      <a:avLst/>
                    </a:prstGeom>
                  </pic:spPr>
                </pic:pic>
              </a:graphicData>
            </a:graphic>
          </wp:inline>
        </w:drawing>
      </w:r>
    </w:p>
    <w:p w14:paraId="08837A0F" w14:textId="248A0661" w:rsidR="00843B16" w:rsidRDefault="00843B16" w:rsidP="00843B16">
      <w:pPr>
        <w:pStyle w:val="Titre3"/>
      </w:pPr>
      <w:bookmarkStart w:id="32" w:name="_Toc164416580"/>
      <w:r>
        <w:lastRenderedPageBreak/>
        <w:t>Use case API Rest 2</w:t>
      </w:r>
      <w:bookmarkEnd w:id="32"/>
    </w:p>
    <w:p w14:paraId="4476E347" w14:textId="6742A553" w:rsidR="00843B16" w:rsidRPr="00843B16" w:rsidRDefault="005576C9" w:rsidP="005576C9">
      <w:pPr>
        <w:pStyle w:val="TxtC"/>
      </w:pPr>
      <w:r>
        <w:rPr>
          <w:noProof/>
        </w:rPr>
        <w:drawing>
          <wp:inline distT="0" distB="0" distL="0" distR="0" wp14:anchorId="02CD49E8" wp14:editId="74442D77">
            <wp:extent cx="6315075" cy="4509376"/>
            <wp:effectExtent l="0" t="0" r="0" b="5715"/>
            <wp:docPr id="2133093121" name="Image 1" descr="Une image contenant capture d’écran, diagramme,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93121" name="Image 1" descr="Une image contenant capture d’écran, diagramme, texte, cercle&#10;&#10;Description générée automatiquement"/>
                    <pic:cNvPicPr/>
                  </pic:nvPicPr>
                  <pic:blipFill>
                    <a:blip r:embed="rId18"/>
                    <a:stretch>
                      <a:fillRect/>
                    </a:stretch>
                  </pic:blipFill>
                  <pic:spPr>
                    <a:xfrm>
                      <a:off x="0" y="0"/>
                      <a:ext cx="6321421" cy="4513907"/>
                    </a:xfrm>
                    <a:prstGeom prst="rect">
                      <a:avLst/>
                    </a:prstGeom>
                  </pic:spPr>
                </pic:pic>
              </a:graphicData>
            </a:graphic>
          </wp:inline>
        </w:drawing>
      </w:r>
    </w:p>
    <w:p w14:paraId="191FB397" w14:textId="0EDEEA17" w:rsidR="00AF5575" w:rsidRDefault="00AF5575" w:rsidP="00AF5575">
      <w:pPr>
        <w:pStyle w:val="Titre2"/>
      </w:pPr>
      <w:bookmarkStart w:id="33" w:name="_Toc164416581"/>
      <w:r>
        <w:lastRenderedPageBreak/>
        <w:t>Sequence System global entre les applications</w:t>
      </w:r>
      <w:bookmarkEnd w:id="33"/>
    </w:p>
    <w:p w14:paraId="3763E0FC" w14:textId="32A0F523" w:rsidR="00026585" w:rsidRPr="00026585" w:rsidRDefault="008733A9" w:rsidP="008733A9">
      <w:pPr>
        <w:pStyle w:val="TxtC"/>
      </w:pPr>
      <w:r>
        <w:rPr>
          <w:noProof/>
        </w:rPr>
        <w:drawing>
          <wp:inline distT="0" distB="0" distL="0" distR="0" wp14:anchorId="63E8FEE1" wp14:editId="2B20A378">
            <wp:extent cx="6257925" cy="4657574"/>
            <wp:effectExtent l="0" t="0" r="0" b="0"/>
            <wp:docPr id="1630675646"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75646" name="Image 1" descr="Une image contenant texte, capture d’écran, diagramme, Parallèle&#10;&#10;Description générée automatiquement"/>
                    <pic:cNvPicPr/>
                  </pic:nvPicPr>
                  <pic:blipFill>
                    <a:blip r:embed="rId19"/>
                    <a:stretch>
                      <a:fillRect/>
                    </a:stretch>
                  </pic:blipFill>
                  <pic:spPr>
                    <a:xfrm>
                      <a:off x="0" y="0"/>
                      <a:ext cx="6261326" cy="4660105"/>
                    </a:xfrm>
                    <a:prstGeom prst="rect">
                      <a:avLst/>
                    </a:prstGeom>
                  </pic:spPr>
                </pic:pic>
              </a:graphicData>
            </a:graphic>
          </wp:inline>
        </w:drawing>
      </w:r>
    </w:p>
    <w:p w14:paraId="7039745B" w14:textId="3D283082" w:rsidR="00AF5575" w:rsidRDefault="00AF5575" w:rsidP="00AF5575">
      <w:pPr>
        <w:pStyle w:val="Titre1"/>
      </w:pPr>
      <w:bookmarkStart w:id="34" w:name="_Toc164416582"/>
      <w:r>
        <w:lastRenderedPageBreak/>
        <w:t>Conception à faire complétement avec EA -&gt; à rendre uniquement le fichier EA</w:t>
      </w:r>
      <w:bookmarkEnd w:id="34"/>
    </w:p>
    <w:p w14:paraId="6731B25B" w14:textId="7F562837" w:rsidR="00AF5575" w:rsidRDefault="00AF5575" w:rsidP="00AF5575">
      <w:pPr>
        <w:pStyle w:val="Titre2"/>
      </w:pPr>
      <w:bookmarkStart w:id="35" w:name="_Toc164416583"/>
      <w:r>
        <w:t>Class Diagram complet avec les explications de chaque application</w:t>
      </w:r>
      <w:bookmarkEnd w:id="35"/>
    </w:p>
    <w:p w14:paraId="280AED3A" w14:textId="26377F89" w:rsidR="00D117AA" w:rsidRPr="00D117AA" w:rsidRDefault="002757E9" w:rsidP="00B02DCD">
      <w:pPr>
        <w:pStyle w:val="TxtJ"/>
      </w:pPr>
      <w:r>
        <w:rPr>
          <w:noProof/>
        </w:rPr>
        <w:drawing>
          <wp:inline distT="0" distB="0" distL="0" distR="0" wp14:anchorId="3A2482F6" wp14:editId="6F4AA331">
            <wp:extent cx="5760720" cy="3515360"/>
            <wp:effectExtent l="0" t="0" r="0" b="8890"/>
            <wp:docPr id="126356514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65147" name="Image 1" descr="Une image contenant texte, capture d’écran, Police, diagramme&#10;&#10;Description générée automatiquement"/>
                    <pic:cNvPicPr/>
                  </pic:nvPicPr>
                  <pic:blipFill>
                    <a:blip r:embed="rId20"/>
                    <a:stretch>
                      <a:fillRect/>
                    </a:stretch>
                  </pic:blipFill>
                  <pic:spPr>
                    <a:xfrm>
                      <a:off x="0" y="0"/>
                      <a:ext cx="5760720" cy="3515360"/>
                    </a:xfrm>
                    <a:prstGeom prst="rect">
                      <a:avLst/>
                    </a:prstGeom>
                  </pic:spPr>
                </pic:pic>
              </a:graphicData>
            </a:graphic>
          </wp:inline>
        </w:drawing>
      </w:r>
    </w:p>
    <w:p w14:paraId="78942B17" w14:textId="31C10CCF" w:rsidR="00AF5575" w:rsidRDefault="00AF5575" w:rsidP="00AF5575">
      <w:pPr>
        <w:pStyle w:val="Titre1"/>
      </w:pPr>
      <w:bookmarkStart w:id="36" w:name="_Toc164416584"/>
      <w:r>
        <w:lastRenderedPageBreak/>
        <w:t>Bases de données</w:t>
      </w:r>
      <w:bookmarkEnd w:id="36"/>
    </w:p>
    <w:p w14:paraId="67460FFB" w14:textId="7490583A" w:rsidR="00AF5575" w:rsidRDefault="00AF5575" w:rsidP="00AF5575">
      <w:pPr>
        <w:pStyle w:val="Titre2"/>
      </w:pPr>
      <w:bookmarkStart w:id="37" w:name="_Toc164416585"/>
      <w:r>
        <w:t>Modèles WorkBench MySQL</w:t>
      </w:r>
      <w:bookmarkEnd w:id="37"/>
    </w:p>
    <w:p w14:paraId="1B195E88" w14:textId="2D37A1F9" w:rsidR="00D31D38" w:rsidRDefault="00D31D38" w:rsidP="00D31D38">
      <w:pPr>
        <w:pStyle w:val="TxtC"/>
      </w:pPr>
      <w:r w:rsidRPr="00D31D38">
        <w:rPr>
          <w:noProof/>
        </w:rPr>
        <w:drawing>
          <wp:inline distT="0" distB="0" distL="0" distR="0" wp14:anchorId="6308B4BE" wp14:editId="2BA54957">
            <wp:extent cx="3962953" cy="1657581"/>
            <wp:effectExtent l="0" t="0" r="0" b="0"/>
            <wp:docPr id="80707529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75293" name="Image 1" descr="Une image contenant texte, capture d’écran, Police, nombre&#10;&#10;Description générée automatiquement"/>
                    <pic:cNvPicPr/>
                  </pic:nvPicPr>
                  <pic:blipFill>
                    <a:blip r:embed="rId21"/>
                    <a:stretch>
                      <a:fillRect/>
                    </a:stretch>
                  </pic:blipFill>
                  <pic:spPr>
                    <a:xfrm>
                      <a:off x="0" y="0"/>
                      <a:ext cx="3962953" cy="1657581"/>
                    </a:xfrm>
                    <a:prstGeom prst="rect">
                      <a:avLst/>
                    </a:prstGeom>
                  </pic:spPr>
                </pic:pic>
              </a:graphicData>
            </a:graphic>
          </wp:inline>
        </w:drawing>
      </w:r>
    </w:p>
    <w:p w14:paraId="09E94A47" w14:textId="7E3C440B" w:rsidR="00F534E6" w:rsidRPr="00D31D38" w:rsidRDefault="00F534E6" w:rsidP="00F534E6">
      <w:pPr>
        <w:pStyle w:val="TxtJ"/>
      </w:pPr>
      <w:r>
        <w:t xml:space="preserve">Dans ma base de donnée, je vais stocker toute les données liées aux utilisateurs comme leur nom d’utilisateur, le mot de passe, </w:t>
      </w:r>
      <w:r w:rsidR="00CE49DF">
        <w:t>le nombre de points qu’il ont faits aux quiz et si ils ont liké le quiz ou pas.</w:t>
      </w:r>
    </w:p>
    <w:p w14:paraId="05E00F7E" w14:textId="05D780AD" w:rsidR="00AF5575" w:rsidRDefault="00AF5575" w:rsidP="00062E4A">
      <w:pPr>
        <w:pStyle w:val="Titre1"/>
      </w:pPr>
      <w:bookmarkStart w:id="38" w:name="_Toc164416586"/>
      <w:r>
        <w:lastRenderedPageBreak/>
        <w:t>Implémentation des applications &lt;Le client Ap1&gt; et &lt;Le client Ap2&gt;</w:t>
      </w:r>
      <w:bookmarkEnd w:id="38"/>
    </w:p>
    <w:p w14:paraId="7FBEF92F" w14:textId="63D8C973" w:rsidR="00AF5575" w:rsidRDefault="00AF5575" w:rsidP="00062E4A">
      <w:pPr>
        <w:pStyle w:val="Titre2"/>
      </w:pPr>
      <w:bookmarkStart w:id="39" w:name="_Toc164416587"/>
      <w:r>
        <w:t>Une descente de code client</w:t>
      </w:r>
      <w:bookmarkEnd w:id="39"/>
    </w:p>
    <w:p w14:paraId="5C6A8AEA" w14:textId="37702D5D" w:rsidR="00AF5575" w:rsidRDefault="00AF5575" w:rsidP="00062E4A">
      <w:pPr>
        <w:pStyle w:val="Titre1"/>
      </w:pPr>
      <w:bookmarkStart w:id="40" w:name="_Toc164416588"/>
      <w:r>
        <w:lastRenderedPageBreak/>
        <w:t>Implémentation de l'application &lt;API Gateway&gt;</w:t>
      </w:r>
      <w:bookmarkEnd w:id="40"/>
    </w:p>
    <w:p w14:paraId="7E60232C" w14:textId="75C4BEBB" w:rsidR="00AF5575" w:rsidRDefault="00AF5575" w:rsidP="00062E4A">
      <w:pPr>
        <w:pStyle w:val="Titre2"/>
      </w:pPr>
      <w:bookmarkStart w:id="41" w:name="_Toc164416589"/>
      <w:r>
        <w:t>Une descente de code APIGateway</w:t>
      </w:r>
      <w:bookmarkEnd w:id="41"/>
    </w:p>
    <w:p w14:paraId="49324BF7" w14:textId="65890B52" w:rsidR="00AF5575" w:rsidRDefault="00AF5575" w:rsidP="00062E4A">
      <w:pPr>
        <w:pStyle w:val="Titre1"/>
      </w:pPr>
      <w:bookmarkStart w:id="42" w:name="_Toc164416590"/>
      <w:r>
        <w:lastRenderedPageBreak/>
        <w:t>Implémentation des applications &lt;API élève1&gt; et &lt;API élève2&gt;</w:t>
      </w:r>
      <w:bookmarkEnd w:id="42"/>
    </w:p>
    <w:p w14:paraId="29991BAC" w14:textId="14FA3120" w:rsidR="00AF5575" w:rsidRDefault="00AF5575" w:rsidP="00062E4A">
      <w:pPr>
        <w:pStyle w:val="Titre2"/>
      </w:pPr>
      <w:bookmarkStart w:id="43" w:name="_Toc164416591"/>
      <w:r>
        <w:t>Une descente de code de l'API REST</w:t>
      </w:r>
      <w:bookmarkEnd w:id="43"/>
    </w:p>
    <w:p w14:paraId="71C76043" w14:textId="55842E04" w:rsidR="00AF5575" w:rsidRDefault="00AF5575" w:rsidP="00062E4A">
      <w:pPr>
        <w:pStyle w:val="Titre1"/>
      </w:pPr>
      <w:bookmarkStart w:id="44" w:name="_Toc164416592"/>
      <w:r>
        <w:lastRenderedPageBreak/>
        <w:t>Hébergement</w:t>
      </w:r>
      <w:bookmarkEnd w:id="44"/>
    </w:p>
    <w:p w14:paraId="08C4CED3" w14:textId="4F456000" w:rsidR="00AF5575" w:rsidRDefault="00AF5575" w:rsidP="00062E4A">
      <w:pPr>
        <w:pStyle w:val="Titre1"/>
      </w:pPr>
      <w:bookmarkStart w:id="45" w:name="_Toc164416593"/>
      <w:r>
        <w:lastRenderedPageBreak/>
        <w:t>Installation du projet complet avec les 5 applications</w:t>
      </w:r>
      <w:bookmarkEnd w:id="45"/>
    </w:p>
    <w:p w14:paraId="013F1819" w14:textId="7B41344C" w:rsidR="00AF5575" w:rsidRDefault="00AF5575" w:rsidP="00062E4A">
      <w:pPr>
        <w:pStyle w:val="Titre1"/>
      </w:pPr>
      <w:bookmarkStart w:id="46" w:name="_Toc164416594"/>
      <w:r>
        <w:lastRenderedPageBreak/>
        <w:t>Tests de fonctionnement du projet</w:t>
      </w:r>
      <w:bookmarkEnd w:id="46"/>
    </w:p>
    <w:p w14:paraId="6C8C2755" w14:textId="5D7E215D" w:rsidR="00AF5575" w:rsidRDefault="00AF5575" w:rsidP="00062E4A">
      <w:pPr>
        <w:pStyle w:val="Titre1"/>
      </w:pPr>
      <w:bookmarkStart w:id="47" w:name="_Toc164416595"/>
      <w:r>
        <w:lastRenderedPageBreak/>
        <w:t>Auto-évaluations et conclusions</w:t>
      </w:r>
      <w:bookmarkEnd w:id="47"/>
    </w:p>
    <w:p w14:paraId="57CDE72F" w14:textId="3D0B8F74" w:rsidR="00AF5575" w:rsidRDefault="00AF5575" w:rsidP="003C3796">
      <w:pPr>
        <w:pStyle w:val="Titre2"/>
      </w:pPr>
      <w:bookmarkStart w:id="48" w:name="_Toc164416596"/>
      <w:r>
        <w:t>Auto-évaluation et conclusion de …</w:t>
      </w:r>
      <w:bookmarkEnd w:id="48"/>
    </w:p>
    <w:p w14:paraId="1BE68A7D" w14:textId="7F8B3B6A" w:rsidR="00AF5575" w:rsidRPr="00AF5575" w:rsidRDefault="00AF5575" w:rsidP="003C3796">
      <w:pPr>
        <w:pStyle w:val="Titre2"/>
      </w:pPr>
      <w:bookmarkStart w:id="49" w:name="_Toc164416597"/>
      <w:r>
        <w:t>Auto-évaluation et conclusion de …</w:t>
      </w:r>
      <w:bookmarkEnd w:id="49"/>
    </w:p>
    <w:sectPr w:rsidR="00AF5575" w:rsidRPr="00AF5575" w:rsidSect="005120EA">
      <w:headerReference w:type="default" r:id="rId22"/>
      <w:headerReference w:type="first" r:id="rId23"/>
      <w:footerReference w:type="first" r:id="rId24"/>
      <w:pgSz w:w="11906" w:h="16838"/>
      <w:pgMar w:top="1417" w:right="1417" w:bottom="1417" w:left="1417" w:header="708" w:footer="708" w:gutter="0"/>
      <w:pgBorders w:offsetFrom="page">
        <w:left w:val="single" w:sz="24" w:space="24" w:color="auto"/>
        <w:bottom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73E9" w14:textId="77777777" w:rsidR="005120EA" w:rsidRDefault="005120EA" w:rsidP="006E387F">
      <w:pPr>
        <w:spacing w:after="0" w:line="240" w:lineRule="auto"/>
      </w:pPr>
      <w:r>
        <w:separator/>
      </w:r>
    </w:p>
  </w:endnote>
  <w:endnote w:type="continuationSeparator" w:id="0">
    <w:p w14:paraId="350EEDF1" w14:textId="77777777" w:rsidR="005120EA" w:rsidRDefault="005120EA" w:rsidP="006E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4B56" w14:textId="77777777" w:rsidR="00532EBC" w:rsidRDefault="00837435">
    <w:pPr>
      <w:pStyle w:val="Pieddepage"/>
      <w:jc w:val="right"/>
    </w:pPr>
    <w:r>
      <w:fldChar w:fldCharType="begin"/>
    </w:r>
    <w:r>
      <w:instrText xml:space="preserve"> PAGE </w:instrText>
    </w:r>
    <w:r>
      <w:fldChar w:fldCharType="separate"/>
    </w:r>
    <w:r>
      <w:t>2</w:t>
    </w:r>
    <w:r>
      <w:fldChar w:fldCharType="end"/>
    </w:r>
    <w:r>
      <w:t>/</w:t>
    </w:r>
    <w:r w:rsidR="004F4094">
      <w:fldChar w:fldCharType="begin"/>
    </w:r>
    <w:r w:rsidR="004F4094">
      <w:instrText xml:space="preserve"> NUMPAGES </w:instrText>
    </w:r>
    <w:r w:rsidR="004F4094">
      <w:fldChar w:fldCharType="separate"/>
    </w:r>
    <w:r>
      <w:t>6</w:t>
    </w:r>
    <w:r w:rsidR="004F4094">
      <w:fldChar w:fldCharType="end"/>
    </w:r>
  </w:p>
  <w:p w14:paraId="3F11DA4A" w14:textId="77777777" w:rsidR="00532EBC" w:rsidRDefault="00532EB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A4D4" w14:textId="77777777" w:rsidR="00737DC1" w:rsidRDefault="00737DC1">
    <w:pPr>
      <w:pStyle w:val="Pieddepage"/>
    </w:pPr>
    <w:r>
      <w:tab/>
    </w:r>
    <w:r>
      <w:tab/>
    </w:r>
    <w:r>
      <w:fldChar w:fldCharType="begin"/>
    </w:r>
    <w:r>
      <w:instrText xml:space="preserve"> PAGE </w:instrText>
    </w:r>
    <w:r>
      <w:fldChar w:fldCharType="separate"/>
    </w:r>
    <w:r>
      <w:t>2</w:t>
    </w:r>
    <w:r>
      <w:fldChar w:fldCharType="end"/>
    </w:r>
    <w:r>
      <w:t>/</w:t>
    </w:r>
    <w:r w:rsidR="004F4094">
      <w:fldChar w:fldCharType="begin"/>
    </w:r>
    <w:r w:rsidR="004F4094">
      <w:instrText xml:space="preserve"> NUMPAGES </w:instrText>
    </w:r>
    <w:r w:rsidR="004F4094">
      <w:fldChar w:fldCharType="separate"/>
    </w:r>
    <w:r>
      <w:t>6</w:t>
    </w:r>
    <w:r w:rsidR="004F409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645A" w14:textId="77777777" w:rsidR="005120EA" w:rsidRDefault="005120EA" w:rsidP="006E387F">
      <w:pPr>
        <w:spacing w:after="0" w:line="240" w:lineRule="auto"/>
      </w:pPr>
      <w:r>
        <w:separator/>
      </w:r>
    </w:p>
  </w:footnote>
  <w:footnote w:type="continuationSeparator" w:id="0">
    <w:p w14:paraId="11964B35" w14:textId="77777777" w:rsidR="005120EA" w:rsidRDefault="005120EA" w:rsidP="006E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A886" w14:textId="77777777" w:rsidR="00EB175B" w:rsidRDefault="00EB175B">
    <w:pPr>
      <w:pStyle w:val="En-tt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7F4C" w14:textId="77777777" w:rsidR="00EB175B" w:rsidRDefault="00EB175B">
    <w:pPr>
      <w:pStyle w:val="En-tte"/>
      <w:jc w:val="right"/>
    </w:pPr>
  </w:p>
  <w:p w14:paraId="345F6997" w14:textId="77777777" w:rsidR="00EB175B" w:rsidRDefault="00EB175B">
    <w:pPr>
      <w:pStyle w:val="En-tte"/>
    </w:pPr>
    <w:r>
      <w:tab/>
      <w:t>Conclusion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685"/>
    <w:multiLevelType w:val="multilevel"/>
    <w:tmpl w:val="7D58110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72E7910"/>
    <w:multiLevelType w:val="hybridMultilevel"/>
    <w:tmpl w:val="5588B870"/>
    <w:lvl w:ilvl="0" w:tplc="CC84658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2B92E32"/>
    <w:multiLevelType w:val="hybridMultilevel"/>
    <w:tmpl w:val="FCBEAA7C"/>
    <w:lvl w:ilvl="0" w:tplc="9FE48F56">
      <w:start w:val="1"/>
      <w:numFmt w:val="bullet"/>
      <w:pStyle w:val="TxtListe"/>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C814FDA"/>
    <w:multiLevelType w:val="hybridMultilevel"/>
    <w:tmpl w:val="5002BE44"/>
    <w:lvl w:ilvl="0" w:tplc="AB184E20">
      <w:start w:val="1"/>
      <w:numFmt w:val="decimal"/>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040290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6476162">
    <w:abstractNumId w:val="4"/>
  </w:num>
  <w:num w:numId="2" w16cid:durableId="941499398">
    <w:abstractNumId w:val="1"/>
  </w:num>
  <w:num w:numId="3" w16cid:durableId="452098213">
    <w:abstractNumId w:val="3"/>
  </w:num>
  <w:num w:numId="4" w16cid:durableId="1376848528">
    <w:abstractNumId w:val="0"/>
  </w:num>
  <w:num w:numId="5" w16cid:durableId="1910650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E9"/>
    <w:rsid w:val="00005578"/>
    <w:rsid w:val="000148AB"/>
    <w:rsid w:val="0001733B"/>
    <w:rsid w:val="00026585"/>
    <w:rsid w:val="000470B4"/>
    <w:rsid w:val="00050AD4"/>
    <w:rsid w:val="000515DB"/>
    <w:rsid w:val="00062E4A"/>
    <w:rsid w:val="000705CA"/>
    <w:rsid w:val="000A5E26"/>
    <w:rsid w:val="000C7EB5"/>
    <w:rsid w:val="00110E33"/>
    <w:rsid w:val="001556E9"/>
    <w:rsid w:val="00162402"/>
    <w:rsid w:val="00164E7A"/>
    <w:rsid w:val="001A0D2B"/>
    <w:rsid w:val="001A5FC7"/>
    <w:rsid w:val="001D0442"/>
    <w:rsid w:val="001E1FC1"/>
    <w:rsid w:val="001F0DC5"/>
    <w:rsid w:val="001F31B7"/>
    <w:rsid w:val="001F31B8"/>
    <w:rsid w:val="00206824"/>
    <w:rsid w:val="00250CF0"/>
    <w:rsid w:val="002626E1"/>
    <w:rsid w:val="00263AD4"/>
    <w:rsid w:val="00274BF9"/>
    <w:rsid w:val="002757E9"/>
    <w:rsid w:val="002826B2"/>
    <w:rsid w:val="002E0021"/>
    <w:rsid w:val="00305936"/>
    <w:rsid w:val="00314D87"/>
    <w:rsid w:val="00317141"/>
    <w:rsid w:val="003211D7"/>
    <w:rsid w:val="00327F08"/>
    <w:rsid w:val="00333FAA"/>
    <w:rsid w:val="003342EB"/>
    <w:rsid w:val="00340DB6"/>
    <w:rsid w:val="0035073C"/>
    <w:rsid w:val="003666B0"/>
    <w:rsid w:val="00377685"/>
    <w:rsid w:val="00385F1E"/>
    <w:rsid w:val="003C3796"/>
    <w:rsid w:val="003D2B35"/>
    <w:rsid w:val="003E027F"/>
    <w:rsid w:val="003E696F"/>
    <w:rsid w:val="003E698F"/>
    <w:rsid w:val="0041750C"/>
    <w:rsid w:val="00441FCA"/>
    <w:rsid w:val="00443E8D"/>
    <w:rsid w:val="004450ED"/>
    <w:rsid w:val="0047192B"/>
    <w:rsid w:val="004973D2"/>
    <w:rsid w:val="004B3758"/>
    <w:rsid w:val="004C3D82"/>
    <w:rsid w:val="004E3912"/>
    <w:rsid w:val="004E4194"/>
    <w:rsid w:val="004E5F1D"/>
    <w:rsid w:val="004F4094"/>
    <w:rsid w:val="004F641A"/>
    <w:rsid w:val="00500F49"/>
    <w:rsid w:val="005037EB"/>
    <w:rsid w:val="00511DE3"/>
    <w:rsid w:val="005120EA"/>
    <w:rsid w:val="00532EBC"/>
    <w:rsid w:val="00556F4A"/>
    <w:rsid w:val="005576C9"/>
    <w:rsid w:val="00565708"/>
    <w:rsid w:val="00572A9A"/>
    <w:rsid w:val="00580888"/>
    <w:rsid w:val="00582D52"/>
    <w:rsid w:val="005A680C"/>
    <w:rsid w:val="005B05EC"/>
    <w:rsid w:val="005E5403"/>
    <w:rsid w:val="0062750F"/>
    <w:rsid w:val="00627810"/>
    <w:rsid w:val="00643EB5"/>
    <w:rsid w:val="006506FE"/>
    <w:rsid w:val="006647BB"/>
    <w:rsid w:val="00697273"/>
    <w:rsid w:val="006A4AAD"/>
    <w:rsid w:val="006A4FCF"/>
    <w:rsid w:val="006C23A6"/>
    <w:rsid w:val="006E387F"/>
    <w:rsid w:val="006E4305"/>
    <w:rsid w:val="00720070"/>
    <w:rsid w:val="007213FD"/>
    <w:rsid w:val="00737DC1"/>
    <w:rsid w:val="007413F4"/>
    <w:rsid w:val="00754A50"/>
    <w:rsid w:val="00772919"/>
    <w:rsid w:val="00782FE4"/>
    <w:rsid w:val="007A10A8"/>
    <w:rsid w:val="007E7D0C"/>
    <w:rsid w:val="008248EF"/>
    <w:rsid w:val="00837435"/>
    <w:rsid w:val="00841AE8"/>
    <w:rsid w:val="00843B16"/>
    <w:rsid w:val="00871981"/>
    <w:rsid w:val="008733A9"/>
    <w:rsid w:val="00883C38"/>
    <w:rsid w:val="008B013C"/>
    <w:rsid w:val="008D5D6F"/>
    <w:rsid w:val="008D6B1D"/>
    <w:rsid w:val="00927F35"/>
    <w:rsid w:val="00933797"/>
    <w:rsid w:val="009418AA"/>
    <w:rsid w:val="00982A1F"/>
    <w:rsid w:val="0099471E"/>
    <w:rsid w:val="00996C26"/>
    <w:rsid w:val="009A6ED3"/>
    <w:rsid w:val="009C5576"/>
    <w:rsid w:val="009C7A2E"/>
    <w:rsid w:val="009D051A"/>
    <w:rsid w:val="009D6829"/>
    <w:rsid w:val="00A01665"/>
    <w:rsid w:val="00A054FC"/>
    <w:rsid w:val="00A518B9"/>
    <w:rsid w:val="00A51A81"/>
    <w:rsid w:val="00A821A8"/>
    <w:rsid w:val="00A900C3"/>
    <w:rsid w:val="00A93861"/>
    <w:rsid w:val="00AB3C80"/>
    <w:rsid w:val="00AC5643"/>
    <w:rsid w:val="00AD22A9"/>
    <w:rsid w:val="00AD42E6"/>
    <w:rsid w:val="00AE53DB"/>
    <w:rsid w:val="00AF5575"/>
    <w:rsid w:val="00B02DCD"/>
    <w:rsid w:val="00B4143F"/>
    <w:rsid w:val="00B44F5F"/>
    <w:rsid w:val="00B514AA"/>
    <w:rsid w:val="00B61041"/>
    <w:rsid w:val="00BB561A"/>
    <w:rsid w:val="00BD36EA"/>
    <w:rsid w:val="00C04E22"/>
    <w:rsid w:val="00C12EFE"/>
    <w:rsid w:val="00C149DE"/>
    <w:rsid w:val="00C216B5"/>
    <w:rsid w:val="00C27393"/>
    <w:rsid w:val="00C3395D"/>
    <w:rsid w:val="00C431D3"/>
    <w:rsid w:val="00C46116"/>
    <w:rsid w:val="00C70166"/>
    <w:rsid w:val="00C72423"/>
    <w:rsid w:val="00C76D40"/>
    <w:rsid w:val="00C8004A"/>
    <w:rsid w:val="00C83E2D"/>
    <w:rsid w:val="00CD1338"/>
    <w:rsid w:val="00CD2B65"/>
    <w:rsid w:val="00CE49DF"/>
    <w:rsid w:val="00CF4447"/>
    <w:rsid w:val="00D01E6F"/>
    <w:rsid w:val="00D117AA"/>
    <w:rsid w:val="00D31D38"/>
    <w:rsid w:val="00D367EC"/>
    <w:rsid w:val="00D46802"/>
    <w:rsid w:val="00D50134"/>
    <w:rsid w:val="00D56C01"/>
    <w:rsid w:val="00D63CF7"/>
    <w:rsid w:val="00DB13A8"/>
    <w:rsid w:val="00DB7978"/>
    <w:rsid w:val="00DE0172"/>
    <w:rsid w:val="00DE2AD5"/>
    <w:rsid w:val="00E21486"/>
    <w:rsid w:val="00E40424"/>
    <w:rsid w:val="00E66C7B"/>
    <w:rsid w:val="00E75E13"/>
    <w:rsid w:val="00EB175B"/>
    <w:rsid w:val="00EB704E"/>
    <w:rsid w:val="00EE2F01"/>
    <w:rsid w:val="00EE733A"/>
    <w:rsid w:val="00F0750D"/>
    <w:rsid w:val="00F32D30"/>
    <w:rsid w:val="00F37ABF"/>
    <w:rsid w:val="00F50695"/>
    <w:rsid w:val="00F534E6"/>
    <w:rsid w:val="00F57BD5"/>
    <w:rsid w:val="00F962AC"/>
    <w:rsid w:val="00FD3650"/>
    <w:rsid w:val="00FD6A65"/>
    <w:rsid w:val="00FE5D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37652"/>
  <w15:chartTrackingRefBased/>
  <w15:docId w15:val="{BBA6BC9A-B9F1-4F22-8807-DFC45C8C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7EB"/>
  </w:style>
  <w:style w:type="paragraph" w:styleId="Titre1">
    <w:name w:val="heading 1"/>
    <w:basedOn w:val="Normal"/>
    <w:next w:val="Normal"/>
    <w:link w:val="Titre1Car"/>
    <w:uiPriority w:val="9"/>
    <w:qFormat/>
    <w:rsid w:val="008D5D6F"/>
    <w:pPr>
      <w:keepNext/>
      <w:keepLines/>
      <w:pageBreakBefore/>
      <w:numPr>
        <w:numId w:val="4"/>
      </w:numPr>
      <w:spacing w:after="240"/>
      <w:ind w:left="431" w:hanging="431"/>
      <w:outlineLvl w:val="0"/>
    </w:pPr>
    <w:rPr>
      <w:rFonts w:ascii="Arial" w:eastAsiaTheme="majorEastAsia" w:hAnsi="Arial" w:cstheme="majorBidi"/>
      <w:b/>
      <w:color w:val="000000" w:themeColor="text1"/>
      <w:sz w:val="32"/>
      <w:szCs w:val="32"/>
    </w:rPr>
  </w:style>
  <w:style w:type="paragraph" w:styleId="Titre2">
    <w:name w:val="heading 2"/>
    <w:basedOn w:val="Normal"/>
    <w:next w:val="Normal"/>
    <w:link w:val="Titre2Car"/>
    <w:uiPriority w:val="9"/>
    <w:unhideWhenUsed/>
    <w:qFormat/>
    <w:rsid w:val="008D5D6F"/>
    <w:pPr>
      <w:keepNext/>
      <w:keepLines/>
      <w:numPr>
        <w:ilvl w:val="1"/>
        <w:numId w:val="4"/>
      </w:numPr>
      <w:spacing w:after="240"/>
      <w:ind w:left="578" w:hanging="578"/>
      <w:outlineLvl w:val="1"/>
    </w:pPr>
    <w:rPr>
      <w:rFonts w:ascii="Arial" w:eastAsiaTheme="majorEastAsia" w:hAnsi="Arial" w:cstheme="majorBidi"/>
      <w:b/>
      <w:color w:val="000000" w:themeColor="text1"/>
      <w:sz w:val="26"/>
      <w:szCs w:val="26"/>
    </w:rPr>
  </w:style>
  <w:style w:type="paragraph" w:styleId="Titre3">
    <w:name w:val="heading 3"/>
    <w:basedOn w:val="Normal"/>
    <w:next w:val="Normal"/>
    <w:link w:val="Titre3Car"/>
    <w:uiPriority w:val="9"/>
    <w:unhideWhenUsed/>
    <w:qFormat/>
    <w:rsid w:val="008D5D6F"/>
    <w:pPr>
      <w:keepNext/>
      <w:keepLines/>
      <w:numPr>
        <w:ilvl w:val="2"/>
        <w:numId w:val="4"/>
      </w:numPr>
      <w:spacing w:after="240"/>
      <w:outlineLvl w:val="2"/>
    </w:pPr>
    <w:rPr>
      <w:rFonts w:ascii="Arial" w:eastAsiaTheme="majorEastAsia" w:hAnsi="Arial" w:cstheme="majorBidi"/>
      <w:b/>
      <w:color w:val="000000" w:themeColor="text1"/>
      <w:sz w:val="24"/>
      <w:szCs w:val="24"/>
    </w:rPr>
  </w:style>
  <w:style w:type="paragraph" w:styleId="Titre4">
    <w:name w:val="heading 4"/>
    <w:basedOn w:val="Normal"/>
    <w:next w:val="Normal"/>
    <w:link w:val="Titre4Car"/>
    <w:uiPriority w:val="9"/>
    <w:unhideWhenUsed/>
    <w:qFormat/>
    <w:rsid w:val="008D5D6F"/>
    <w:pPr>
      <w:keepNext/>
      <w:keepLines/>
      <w:numPr>
        <w:ilvl w:val="3"/>
        <w:numId w:val="4"/>
      </w:numPr>
      <w:spacing w:after="240"/>
      <w:ind w:left="862" w:hanging="862"/>
      <w:outlineLvl w:val="3"/>
    </w:pPr>
    <w:rPr>
      <w:rFonts w:ascii="Arial" w:eastAsiaTheme="majorEastAsia" w:hAnsi="Arial" w:cstheme="majorBidi"/>
      <w:b/>
      <w:iCs/>
      <w:color w:val="000000" w:themeColor="text1"/>
    </w:rPr>
  </w:style>
  <w:style w:type="paragraph" w:styleId="Titre5">
    <w:name w:val="heading 5"/>
    <w:basedOn w:val="Normal"/>
    <w:next w:val="Normal"/>
    <w:link w:val="Titre5Car"/>
    <w:uiPriority w:val="9"/>
    <w:unhideWhenUsed/>
    <w:qFormat/>
    <w:rsid w:val="00697273"/>
    <w:pPr>
      <w:keepNext/>
      <w:keepLines/>
      <w:numPr>
        <w:ilvl w:val="4"/>
        <w:numId w:val="4"/>
      </w:numPr>
      <w:spacing w:before="40" w:after="0"/>
      <w:outlineLvl w:val="4"/>
    </w:pPr>
    <w:rPr>
      <w:rFonts w:ascii="Arial" w:eastAsiaTheme="majorEastAsia" w:hAnsi="Arial" w:cstheme="majorBidi"/>
      <w:color w:val="000000" w:themeColor="text1"/>
    </w:rPr>
  </w:style>
  <w:style w:type="paragraph" w:styleId="Titre6">
    <w:name w:val="heading 6"/>
    <w:basedOn w:val="Normal"/>
    <w:next w:val="Normal"/>
    <w:link w:val="Titre6Car"/>
    <w:uiPriority w:val="9"/>
    <w:semiHidden/>
    <w:unhideWhenUsed/>
    <w:qFormat/>
    <w:rsid w:val="0069727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9727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9727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9727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7D0C"/>
    <w:pPr>
      <w:pBdr>
        <w:bottom w:val="single" w:sz="8" w:space="1" w:color="auto"/>
      </w:pBdr>
      <w:tabs>
        <w:tab w:val="center" w:pos="4536"/>
        <w:tab w:val="right" w:pos="9072"/>
      </w:tabs>
      <w:spacing w:after="0" w:line="240" w:lineRule="auto"/>
    </w:pPr>
    <w:rPr>
      <w:rFonts w:ascii="Arial" w:hAnsi="Arial"/>
    </w:rPr>
  </w:style>
  <w:style w:type="character" w:customStyle="1" w:styleId="En-tteCar">
    <w:name w:val="En-tête Car"/>
    <w:basedOn w:val="Policepardfaut"/>
    <w:link w:val="En-tte"/>
    <w:uiPriority w:val="99"/>
    <w:rsid w:val="007E7D0C"/>
    <w:rPr>
      <w:rFonts w:ascii="Arial" w:hAnsi="Arial"/>
    </w:rPr>
  </w:style>
  <w:style w:type="paragraph" w:styleId="Pieddepage">
    <w:name w:val="footer"/>
    <w:basedOn w:val="Normal"/>
    <w:link w:val="PieddepageCar"/>
    <w:uiPriority w:val="99"/>
    <w:unhideWhenUsed/>
    <w:rsid w:val="00E75E13"/>
    <w:pPr>
      <w:tabs>
        <w:tab w:val="center" w:pos="4536"/>
        <w:tab w:val="right" w:pos="9072"/>
      </w:tabs>
      <w:spacing w:after="0" w:line="240" w:lineRule="auto"/>
    </w:pPr>
    <w:rPr>
      <w:rFonts w:ascii="Arial" w:hAnsi="Arial"/>
    </w:rPr>
  </w:style>
  <w:style w:type="character" w:customStyle="1" w:styleId="PieddepageCar">
    <w:name w:val="Pied de page Car"/>
    <w:basedOn w:val="Policepardfaut"/>
    <w:link w:val="Pieddepage"/>
    <w:uiPriority w:val="99"/>
    <w:rsid w:val="00E75E13"/>
    <w:rPr>
      <w:rFonts w:ascii="Arial" w:hAnsi="Arial"/>
    </w:rPr>
  </w:style>
  <w:style w:type="paragraph" w:customStyle="1" w:styleId="TxtJ">
    <w:name w:val="Txt_J"/>
    <w:basedOn w:val="Normal"/>
    <w:qFormat/>
    <w:rsid w:val="00F57BD5"/>
    <w:pPr>
      <w:jc w:val="both"/>
    </w:pPr>
    <w:rPr>
      <w:rFonts w:ascii="Arial" w:hAnsi="Arial" w:cs="Arial"/>
      <w:sz w:val="26"/>
    </w:rPr>
  </w:style>
  <w:style w:type="paragraph" w:customStyle="1" w:styleId="TxtTitrePrincipale">
    <w:name w:val="Txt_TitrePrincipale"/>
    <w:qFormat/>
    <w:rsid w:val="00F37ABF"/>
    <w:pPr>
      <w:pBdr>
        <w:top w:val="single" w:sz="12" w:space="1" w:color="7B7B7B" w:themeColor="accent3" w:themeShade="BF"/>
        <w:left w:val="single" w:sz="12" w:space="4" w:color="7B7B7B" w:themeColor="accent3" w:themeShade="BF"/>
        <w:bottom w:val="single" w:sz="12" w:space="1" w:color="7B7B7B" w:themeColor="accent3" w:themeShade="BF"/>
        <w:right w:val="single" w:sz="12" w:space="4" w:color="7B7B7B" w:themeColor="accent3" w:themeShade="BF"/>
      </w:pBdr>
      <w:spacing w:before="5120" w:after="60"/>
      <w:jc w:val="center"/>
    </w:pPr>
    <w:rPr>
      <w:rFonts w:ascii="Arial" w:hAnsi="Arial" w:cs="Arial"/>
      <w:sz w:val="60"/>
    </w:rPr>
  </w:style>
  <w:style w:type="paragraph" w:customStyle="1" w:styleId="TxtG">
    <w:name w:val="Txt_G"/>
    <w:qFormat/>
    <w:rsid w:val="00772919"/>
    <w:rPr>
      <w:rFonts w:ascii="Arial" w:hAnsi="Arial" w:cs="Arial"/>
    </w:rPr>
  </w:style>
  <w:style w:type="paragraph" w:customStyle="1" w:styleId="TxtD">
    <w:name w:val="Txt_D"/>
    <w:qFormat/>
    <w:rsid w:val="00772919"/>
    <w:pPr>
      <w:jc w:val="right"/>
    </w:pPr>
    <w:rPr>
      <w:rFonts w:ascii="Arial" w:hAnsi="Arial" w:cs="Arial"/>
    </w:rPr>
  </w:style>
  <w:style w:type="paragraph" w:customStyle="1" w:styleId="TxtC">
    <w:name w:val="Txt_C"/>
    <w:qFormat/>
    <w:rsid w:val="00772919"/>
    <w:pPr>
      <w:spacing w:after="240"/>
      <w:jc w:val="center"/>
    </w:pPr>
    <w:rPr>
      <w:rFonts w:ascii="Arial" w:hAnsi="Arial" w:cs="Arial"/>
    </w:rPr>
  </w:style>
  <w:style w:type="character" w:customStyle="1" w:styleId="CGras">
    <w:name w:val="C_Gras"/>
    <w:basedOn w:val="Policepardfaut"/>
    <w:uiPriority w:val="1"/>
    <w:qFormat/>
    <w:rsid w:val="00982A1F"/>
    <w:rPr>
      <w:b/>
    </w:rPr>
  </w:style>
  <w:style w:type="character" w:customStyle="1" w:styleId="CItalique">
    <w:name w:val="C_Italique"/>
    <w:basedOn w:val="Policepardfaut"/>
    <w:uiPriority w:val="1"/>
    <w:qFormat/>
    <w:rsid w:val="00982A1F"/>
    <w:rPr>
      <w:b w:val="0"/>
      <w:i/>
    </w:rPr>
  </w:style>
  <w:style w:type="character" w:customStyle="1" w:styleId="CSoulign">
    <w:name w:val="C_Souligné"/>
    <w:basedOn w:val="Policepardfaut"/>
    <w:uiPriority w:val="1"/>
    <w:qFormat/>
    <w:rsid w:val="00982A1F"/>
    <w:rPr>
      <w:u w:val="single"/>
    </w:rPr>
  </w:style>
  <w:style w:type="paragraph" w:customStyle="1" w:styleId="TxtSousTitre">
    <w:name w:val="Txt_SousTitre"/>
    <w:basedOn w:val="TxtTitrePrincipale"/>
    <w:qFormat/>
    <w:rsid w:val="00C3395D"/>
    <w:pPr>
      <w:spacing w:before="0" w:after="240"/>
    </w:pPr>
    <w:rPr>
      <w:sz w:val="40"/>
    </w:rPr>
  </w:style>
  <w:style w:type="character" w:customStyle="1" w:styleId="Titre1Car">
    <w:name w:val="Titre 1 Car"/>
    <w:basedOn w:val="Policepardfaut"/>
    <w:link w:val="Titre1"/>
    <w:uiPriority w:val="9"/>
    <w:rsid w:val="008D5D6F"/>
    <w:rPr>
      <w:rFonts w:ascii="Arial" w:eastAsiaTheme="majorEastAsia" w:hAnsi="Arial" w:cstheme="majorBidi"/>
      <w:b/>
      <w:color w:val="000000" w:themeColor="text1"/>
      <w:sz w:val="32"/>
      <w:szCs w:val="32"/>
    </w:rPr>
  </w:style>
  <w:style w:type="table" w:styleId="Grilledutableau">
    <w:name w:val="Table Grid"/>
    <w:basedOn w:val="TableauNormal"/>
    <w:uiPriority w:val="39"/>
    <w:rsid w:val="005E5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037EB"/>
    <w:pPr>
      <w:tabs>
        <w:tab w:val="left" w:pos="440"/>
        <w:tab w:val="right" w:leader="dot" w:pos="9062"/>
      </w:tabs>
      <w:spacing w:after="100"/>
    </w:pPr>
  </w:style>
  <w:style w:type="character" w:styleId="Textedelespacerserv">
    <w:name w:val="Placeholder Text"/>
    <w:basedOn w:val="Policepardfaut"/>
    <w:uiPriority w:val="99"/>
    <w:semiHidden/>
    <w:rsid w:val="003E698F"/>
    <w:rPr>
      <w:color w:val="808080"/>
    </w:rPr>
  </w:style>
  <w:style w:type="character" w:customStyle="1" w:styleId="Titre2Car">
    <w:name w:val="Titre 2 Car"/>
    <w:basedOn w:val="Policepardfaut"/>
    <w:link w:val="Titre2"/>
    <w:uiPriority w:val="9"/>
    <w:rsid w:val="008D5D6F"/>
    <w:rPr>
      <w:rFonts w:ascii="Arial" w:eastAsiaTheme="majorEastAsia" w:hAnsi="Arial" w:cstheme="majorBidi"/>
      <w:b/>
      <w:color w:val="000000" w:themeColor="text1"/>
      <w:sz w:val="26"/>
      <w:szCs w:val="26"/>
    </w:rPr>
  </w:style>
  <w:style w:type="paragraph" w:styleId="TM2">
    <w:name w:val="toc 2"/>
    <w:basedOn w:val="Normal"/>
    <w:next w:val="Normal"/>
    <w:autoRedefine/>
    <w:uiPriority w:val="39"/>
    <w:unhideWhenUsed/>
    <w:rsid w:val="00883C38"/>
    <w:pPr>
      <w:spacing w:after="100"/>
      <w:ind w:left="220"/>
    </w:pPr>
  </w:style>
  <w:style w:type="character" w:customStyle="1" w:styleId="Titre3Car">
    <w:name w:val="Titre 3 Car"/>
    <w:basedOn w:val="Policepardfaut"/>
    <w:link w:val="Titre3"/>
    <w:uiPriority w:val="9"/>
    <w:rsid w:val="008D5D6F"/>
    <w:rPr>
      <w:rFonts w:ascii="Arial" w:eastAsiaTheme="majorEastAsia" w:hAnsi="Arial" w:cstheme="majorBidi"/>
      <w:b/>
      <w:color w:val="000000" w:themeColor="text1"/>
      <w:sz w:val="24"/>
      <w:szCs w:val="24"/>
    </w:rPr>
  </w:style>
  <w:style w:type="character" w:customStyle="1" w:styleId="Titre4Car">
    <w:name w:val="Titre 4 Car"/>
    <w:basedOn w:val="Policepardfaut"/>
    <w:link w:val="Titre4"/>
    <w:uiPriority w:val="9"/>
    <w:rsid w:val="008D5D6F"/>
    <w:rPr>
      <w:rFonts w:ascii="Arial" w:eastAsiaTheme="majorEastAsia" w:hAnsi="Arial" w:cstheme="majorBidi"/>
      <w:b/>
      <w:iCs/>
      <w:color w:val="000000" w:themeColor="text1"/>
    </w:rPr>
  </w:style>
  <w:style w:type="character" w:customStyle="1" w:styleId="Titre5Car">
    <w:name w:val="Titre 5 Car"/>
    <w:basedOn w:val="Policepardfaut"/>
    <w:link w:val="Titre5"/>
    <w:uiPriority w:val="9"/>
    <w:rsid w:val="00697273"/>
    <w:rPr>
      <w:rFonts w:ascii="Arial" w:eastAsiaTheme="majorEastAsia" w:hAnsi="Arial" w:cstheme="majorBidi"/>
      <w:color w:val="000000" w:themeColor="text1"/>
    </w:rPr>
  </w:style>
  <w:style w:type="character" w:customStyle="1" w:styleId="Titre6Car">
    <w:name w:val="Titre 6 Car"/>
    <w:basedOn w:val="Policepardfaut"/>
    <w:link w:val="Titre6"/>
    <w:uiPriority w:val="9"/>
    <w:semiHidden/>
    <w:rsid w:val="0069727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9727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9727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97273"/>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697273"/>
    <w:pPr>
      <w:spacing w:after="100"/>
      <w:ind w:left="440"/>
    </w:pPr>
  </w:style>
  <w:style w:type="paragraph" w:customStyle="1" w:styleId="TxtLien">
    <w:name w:val="Txt_Lien"/>
    <w:basedOn w:val="Normal"/>
    <w:qFormat/>
    <w:rsid w:val="00A93861"/>
    <w:pPr>
      <w:ind w:left="432" w:hanging="432"/>
    </w:pPr>
    <w:rPr>
      <w:rFonts w:ascii="Arial" w:hAnsi="Arial"/>
      <w:color w:val="2F5496" w:themeColor="accent1" w:themeShade="BF"/>
      <w:u w:val="single"/>
    </w:rPr>
  </w:style>
  <w:style w:type="character" w:customStyle="1" w:styleId="CRouge">
    <w:name w:val="C_Rouge"/>
    <w:basedOn w:val="Policepardfaut"/>
    <w:uiPriority w:val="1"/>
    <w:qFormat/>
    <w:rsid w:val="002826B2"/>
    <w:rPr>
      <w:rFonts w:ascii="Arial" w:hAnsi="Arial"/>
      <w:color w:val="FF0000"/>
      <w:sz w:val="22"/>
    </w:rPr>
  </w:style>
  <w:style w:type="character" w:customStyle="1" w:styleId="CBleu">
    <w:name w:val="C_Bleu"/>
    <w:basedOn w:val="Policepardfaut"/>
    <w:uiPriority w:val="1"/>
    <w:qFormat/>
    <w:rsid w:val="002826B2"/>
    <w:rPr>
      <w:rFonts w:ascii="Arial" w:hAnsi="Arial"/>
      <w:color w:val="4472C4" w:themeColor="accent1"/>
      <w:sz w:val="22"/>
    </w:rPr>
  </w:style>
  <w:style w:type="paragraph" w:customStyle="1" w:styleId="Txtcode">
    <w:name w:val="Txt_code"/>
    <w:qFormat/>
    <w:rsid w:val="00F37ABF"/>
    <w:pPr>
      <w:pBdr>
        <w:top w:val="dashed" w:sz="4" w:space="1" w:color="auto"/>
        <w:left w:val="dashed" w:sz="4" w:space="4" w:color="auto"/>
        <w:bottom w:val="dashed" w:sz="4" w:space="1" w:color="auto"/>
        <w:right w:val="dashed" w:sz="4" w:space="4" w:color="auto"/>
      </w:pBdr>
      <w:shd w:val="clear" w:color="auto" w:fill="DBDBDB" w:themeFill="accent3" w:themeFillTint="66"/>
    </w:pPr>
    <w:rPr>
      <w:rFonts w:ascii="Courier New" w:hAnsi="Courier New"/>
      <w:sz w:val="18"/>
    </w:rPr>
  </w:style>
  <w:style w:type="character" w:styleId="Lienhypertexte">
    <w:name w:val="Hyperlink"/>
    <w:basedOn w:val="Policepardfaut"/>
    <w:uiPriority w:val="99"/>
    <w:unhideWhenUsed/>
    <w:rsid w:val="005037EB"/>
    <w:rPr>
      <w:color w:val="0563C1" w:themeColor="hyperlink"/>
      <w:u w:val="single"/>
    </w:rPr>
  </w:style>
  <w:style w:type="paragraph" w:customStyle="1" w:styleId="TxtMiseEnEvidence">
    <w:name w:val="Txt_MiseEnEvidence"/>
    <w:qFormat/>
    <w:rsid w:val="00F37ABF"/>
    <w:rPr>
      <w:rFonts w:ascii="Arial" w:hAnsi="Arial" w:cs="Arial"/>
    </w:rPr>
  </w:style>
  <w:style w:type="character" w:customStyle="1" w:styleId="CBarr">
    <w:name w:val="C_Barré"/>
    <w:basedOn w:val="Policepardfaut"/>
    <w:uiPriority w:val="1"/>
    <w:qFormat/>
    <w:rsid w:val="00CD2B65"/>
    <w:rPr>
      <w:rFonts w:ascii="Arial" w:hAnsi="Arial"/>
      <w:strike/>
      <w:dstrike w:val="0"/>
      <w:color w:val="000000" w:themeColor="text1"/>
      <w:sz w:val="22"/>
    </w:rPr>
  </w:style>
  <w:style w:type="character" w:customStyle="1" w:styleId="CGrasItalique">
    <w:name w:val="C_GrasItalique"/>
    <w:basedOn w:val="Policepardfaut"/>
    <w:uiPriority w:val="1"/>
    <w:qFormat/>
    <w:rsid w:val="00E75E13"/>
    <w:rPr>
      <w:rFonts w:ascii="Arial" w:hAnsi="Arial"/>
      <w:b/>
      <w:i/>
      <w:sz w:val="22"/>
    </w:rPr>
  </w:style>
  <w:style w:type="character" w:customStyle="1" w:styleId="CIndice">
    <w:name w:val="C_Indice"/>
    <w:basedOn w:val="Policepardfaut"/>
    <w:uiPriority w:val="1"/>
    <w:qFormat/>
    <w:rsid w:val="00E75E13"/>
    <w:rPr>
      <w:rFonts w:ascii="Arial" w:hAnsi="Arial"/>
      <w:b w:val="0"/>
      <w:i w:val="0"/>
      <w:sz w:val="22"/>
      <w:vertAlign w:val="subscript"/>
    </w:rPr>
  </w:style>
  <w:style w:type="character" w:customStyle="1" w:styleId="CExposant">
    <w:name w:val="C_Exposant"/>
    <w:basedOn w:val="Policepardfaut"/>
    <w:uiPriority w:val="1"/>
    <w:qFormat/>
    <w:rsid w:val="00E75E13"/>
    <w:rPr>
      <w:vertAlign w:val="superscript"/>
    </w:rPr>
  </w:style>
  <w:style w:type="paragraph" w:customStyle="1" w:styleId="TxtListe">
    <w:name w:val="Txt_Liste"/>
    <w:basedOn w:val="Normal"/>
    <w:qFormat/>
    <w:rsid w:val="00565708"/>
    <w:pPr>
      <w:numPr>
        <w:numId w:val="5"/>
      </w:numPr>
      <w:spacing w:before="120" w:after="120"/>
    </w:pPr>
    <w:rPr>
      <w:rFonts w:ascii="Arial" w:hAnsi="Arial"/>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0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ozM\OneDrive%20-%20EDUETATFR\01.Public\Dossier%20de%20formation\5-Modules\1ere-ann&#233;e\Formation-G&#233;n&#233;rale\Module%20302\RP\302%20-%20Mod&#232;le%20RP%20-%20RICHOZ.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71684EE1BC40FCAFF23CCF183AF91C"/>
        <w:category>
          <w:name w:val="Général"/>
          <w:gallery w:val="placeholder"/>
        </w:category>
        <w:types>
          <w:type w:val="bbPlcHdr"/>
        </w:types>
        <w:behaviors>
          <w:behavior w:val="content"/>
        </w:behaviors>
        <w:guid w:val="{770A3099-9F69-4F2B-BA47-C0C02275976F}"/>
      </w:docPartPr>
      <w:docPartBody>
        <w:p w:rsidR="002F293F" w:rsidRDefault="002F293F">
          <w:pPr>
            <w:pStyle w:val="C171684EE1BC40FCAFF23CCF183AF91C"/>
          </w:pPr>
          <w:r>
            <w:rPr>
              <w:rStyle w:val="Textedelespacerserv"/>
            </w:rPr>
            <w:t>Clic</w:t>
          </w:r>
          <w:r w:rsidRPr="008C739C">
            <w:rPr>
              <w:rStyle w:val="Textedelespacerserv"/>
            </w:rPr>
            <w:t>.</w:t>
          </w:r>
        </w:p>
      </w:docPartBody>
    </w:docPart>
    <w:docPart>
      <w:docPartPr>
        <w:name w:val="FA380036C66440D5B0E09AD4BC51143F"/>
        <w:category>
          <w:name w:val="Général"/>
          <w:gallery w:val="placeholder"/>
        </w:category>
        <w:types>
          <w:type w:val="bbPlcHdr"/>
        </w:types>
        <w:behaviors>
          <w:behavior w:val="content"/>
        </w:behaviors>
        <w:guid w:val="{0A7E4D15-604A-4D00-B367-8F0C11E6E7A8}"/>
      </w:docPartPr>
      <w:docPartBody>
        <w:p w:rsidR="002F293F" w:rsidRDefault="002F293F">
          <w:pPr>
            <w:pStyle w:val="FA380036C66440D5B0E09AD4BC51143F"/>
          </w:pPr>
          <w:r>
            <w:rPr>
              <w:rStyle w:val="Textedelespacerserv"/>
            </w:rPr>
            <w:t>Clic</w:t>
          </w:r>
          <w:r w:rsidRPr="008C739C">
            <w:rPr>
              <w:rStyle w:val="Textedelespacerserv"/>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3F"/>
    <w:rsid w:val="002F293F"/>
    <w:rsid w:val="00C74B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171684EE1BC40FCAFF23CCF183AF91C">
    <w:name w:val="C171684EE1BC40FCAFF23CCF183AF91C"/>
  </w:style>
  <w:style w:type="paragraph" w:customStyle="1" w:styleId="FA380036C66440D5B0E09AD4BC51143F">
    <w:name w:val="FA380036C66440D5B0E09AD4BC511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A0369-3AB6-4FF2-9483-CA6F1911A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302 - Modèle RP - RICHOZ.dotx</Template>
  <TotalTime>0</TotalTime>
  <Pages>26</Pages>
  <Words>2325</Words>
  <Characters>12789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NNN - Nom du module</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133 - Nom du module</dc:title>
  <dc:subject/>
  <dc:creator>Richoz Matteo</dc:creator>
  <cp:keywords/>
  <dc:description/>
  <cp:lastModifiedBy>Richoz Matteo</cp:lastModifiedBy>
  <cp:revision>95</cp:revision>
  <dcterms:created xsi:type="dcterms:W3CDTF">2024-03-21T13:56:00Z</dcterms:created>
  <dcterms:modified xsi:type="dcterms:W3CDTF">2024-04-19T11:55:00Z</dcterms:modified>
</cp:coreProperties>
</file>